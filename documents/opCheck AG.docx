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information and logo"/>
      </w:tblPr>
      <w:tblGrid>
        <w:gridCol w:w="3171"/>
        <w:gridCol w:w="7629"/>
      </w:tblGrid>
      <w:tr w:rsidR="00B85903" w14:paraId="40F62041" w14:textId="77777777">
        <w:tc>
          <w:tcPr>
            <w:tcW w:w="2875" w:type="dxa"/>
            <w:vAlign w:val="center"/>
          </w:tcPr>
          <w:p w14:paraId="5E8E86CE" w14:textId="77777777" w:rsidR="00B85903" w:rsidRDefault="00C004BF">
            <w:pPr>
              <w:spacing w:after="0" w:line="240" w:lineRule="auto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3DDF7FF" wp14:editId="357FBB24">
                  <wp:extent cx="827821" cy="950323"/>
                  <wp:effectExtent l="0" t="0" r="10795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rgeon-s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821" cy="95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vAlign w:val="center"/>
          </w:tcPr>
          <w:p w14:paraId="1CD67104" w14:textId="77777777" w:rsidR="00B85903" w:rsidRDefault="00B85903">
            <w:pPr>
              <w:pStyle w:val="berschrift4"/>
            </w:pPr>
          </w:p>
          <w:p w14:paraId="69BA7AAC" w14:textId="77777777" w:rsidR="00B85903" w:rsidRPr="00C004BF" w:rsidRDefault="005A7065" w:rsidP="00C004BF">
            <w:pPr>
              <w:pStyle w:val="berschrift4"/>
              <w:ind w:left="4476"/>
              <w:jc w:val="lef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Healthcare facility name"/>
                <w:tag w:val=""/>
                <w:id w:val="-85472289"/>
                <w:placeholder>
                  <w:docPart w:val="FDC200FEC338A047A42393E315D54E1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>
                  <w:rPr>
                    <w:sz w:val="28"/>
                    <w:szCs w:val="28"/>
                  </w:rPr>
                  <w:t>opCheck</w:t>
                </w:r>
              </w:sdtContent>
            </w:sdt>
          </w:p>
          <w:p w14:paraId="3200F89E" w14:textId="77777777" w:rsidR="00B85903" w:rsidRPr="00C004BF" w:rsidRDefault="00C004BF" w:rsidP="00C004BF">
            <w:pPr>
              <w:pStyle w:val="berschrift4"/>
              <w:ind w:left="4476"/>
              <w:jc w:val="left"/>
              <w:rPr>
                <w:sz w:val="28"/>
                <w:szCs w:val="28"/>
              </w:rPr>
            </w:pPr>
            <w:r w:rsidRPr="00C004BF">
              <w:rPr>
                <w:sz w:val="28"/>
                <w:szCs w:val="28"/>
              </w:rPr>
              <w:t>Birmensdorferstrasse 470</w:t>
            </w:r>
          </w:p>
          <w:p w14:paraId="6A4EA0F5" w14:textId="77777777" w:rsidR="00B85903" w:rsidRPr="00C004BF" w:rsidRDefault="00C004BF" w:rsidP="00C004BF">
            <w:pPr>
              <w:pStyle w:val="berschrift4"/>
              <w:ind w:left="4476"/>
              <w:jc w:val="left"/>
              <w:rPr>
                <w:sz w:val="28"/>
                <w:szCs w:val="28"/>
              </w:rPr>
            </w:pPr>
            <w:r w:rsidRPr="00C004BF">
              <w:rPr>
                <w:sz w:val="28"/>
                <w:szCs w:val="28"/>
              </w:rPr>
              <w:t>8055 Zürich</w:t>
            </w:r>
          </w:p>
          <w:p w14:paraId="6581D5DB" w14:textId="77777777" w:rsidR="00B85903" w:rsidRDefault="00B85903" w:rsidP="00C004BF">
            <w:pPr>
              <w:pStyle w:val="berschrift4"/>
            </w:pPr>
          </w:p>
        </w:tc>
        <w:bookmarkStart w:id="0" w:name="_GoBack"/>
        <w:bookmarkEnd w:id="0"/>
      </w:tr>
    </w:tbl>
    <w:p w14:paraId="3D403475" w14:textId="77777777" w:rsidR="00C004BF" w:rsidRDefault="00C004BF">
      <w:pPr>
        <w:pStyle w:val="berschrift1"/>
      </w:pPr>
    </w:p>
    <w:p w14:paraId="632933FC" w14:textId="77777777" w:rsidR="00C004BF" w:rsidRDefault="00C004BF">
      <w:pPr>
        <w:pStyle w:val="berschrift1"/>
      </w:pPr>
    </w:p>
    <w:p w14:paraId="3EBC2F53" w14:textId="77777777" w:rsidR="00B85903" w:rsidRDefault="00C004BF">
      <w:pPr>
        <w:pStyle w:val="berschrift1"/>
      </w:pPr>
      <w:r>
        <w:t>opCheck Zweitmeinung bestellen</w:t>
      </w:r>
    </w:p>
    <w:p w14:paraId="547068C1" w14:textId="2B3081AA" w:rsidR="00B85903" w:rsidRDefault="005A7065">
      <w:r>
        <w:t xml:space="preserve">Please take a few minutes to fill out this survey on the timeliness and quality of the service you received today. </w:t>
      </w:r>
      <w:sdt>
        <w:sdtPr>
          <w:alias w:val="Healthcare facility name"/>
          <w:tag w:val=""/>
          <w:id w:val="1685241304"/>
          <w:placeholder>
            <w:docPart w:val="FDC200FEC338A047A42393E315D54E1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lang w:val="de-CH"/>
            </w:rPr>
            <w:t>opCheck</w:t>
          </w:r>
        </w:sdtContent>
      </w:sdt>
      <w:r>
        <w:t xml:space="preserve"> welcomes your feedback and your answers will be kept confidential. Thank you for your participation.</w:t>
      </w:r>
    </w:p>
    <w:p w14:paraId="776F99A3" w14:textId="77777777" w:rsidR="00B85903" w:rsidRDefault="005A7065">
      <w:pPr>
        <w:pStyle w:val="berschrift2"/>
      </w:pPr>
      <w:r>
        <w:t>General Pat</w:t>
      </w:r>
      <w:r>
        <w:t>ient Information</w:t>
      </w:r>
    </w:p>
    <w:p w14:paraId="0F660724" w14:textId="77777777" w:rsidR="00B85903" w:rsidRDefault="005A7065">
      <w:pPr>
        <w:pStyle w:val="berschrift3"/>
      </w:pPr>
      <w:r>
        <w:t>In general, what is the quality of your health?</w:t>
      </w:r>
    </w:p>
    <w:p w14:paraId="582CAC8B" w14:textId="77777777" w:rsidR="00B85903" w:rsidRDefault="005A7065">
      <w:pPr>
        <w:pStyle w:val="Multiplechoice4"/>
      </w:pPr>
      <w:sdt>
        <w:sdtPr>
          <w:id w:val="-849879429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Outstanding</w:t>
      </w:r>
      <w:r>
        <w:tab/>
      </w:r>
      <w:sdt>
        <w:sdtPr>
          <w:id w:val="-836461833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Good</w:t>
      </w:r>
      <w:r>
        <w:tab/>
      </w:r>
      <w:sdt>
        <w:sdtPr>
          <w:id w:val="1759255729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Some chronic issues</w:t>
      </w:r>
      <w:r>
        <w:tab/>
      </w:r>
      <w:sdt>
        <w:sdtPr>
          <w:id w:val="254868290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Poor</w:t>
      </w:r>
    </w:p>
    <w:p w14:paraId="44E440BD" w14:textId="77777777" w:rsidR="00B85903" w:rsidRDefault="005A7065">
      <w:pPr>
        <w:pStyle w:val="berschrift3"/>
      </w:pPr>
      <w:r>
        <w:t>How would you rate our concern for your privacy?</w:t>
      </w:r>
    </w:p>
    <w:p w14:paraId="03947040" w14:textId="77777777" w:rsidR="00B85903" w:rsidRDefault="005A7065">
      <w:pPr>
        <w:pStyle w:val="Multiplechoice3"/>
      </w:pPr>
      <w:sdt>
        <w:sdtPr>
          <w:id w:val="-816023662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Outstanding</w:t>
      </w:r>
      <w:r>
        <w:tab/>
      </w:r>
      <w:sdt>
        <w:sdtPr>
          <w:id w:val="213451752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Good</w:t>
      </w:r>
      <w:r>
        <w:tab/>
      </w:r>
      <w:sdt>
        <w:sdtPr>
          <w:id w:val="53123148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Adequate</w:t>
      </w:r>
    </w:p>
    <w:p w14:paraId="70A2F5B4" w14:textId="77777777" w:rsidR="00B85903" w:rsidRDefault="005A7065">
      <w:pPr>
        <w:pStyle w:val="Multiplechoice3"/>
      </w:pPr>
      <w:sdt>
        <w:sdtPr>
          <w:id w:val="-38803401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Needs improvement</w:t>
      </w:r>
      <w:r>
        <w:tab/>
      </w:r>
      <w:sdt>
        <w:sdtPr>
          <w:id w:val="1005554653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Poor</w:t>
      </w:r>
      <w:r>
        <w:tab/>
      </w:r>
      <w:sdt>
        <w:sdtPr>
          <w:id w:val="-105276333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36B8EBE8" w14:textId="3585538E" w:rsidR="00B85903" w:rsidRDefault="005A7065">
      <w:pPr>
        <w:pStyle w:val="berschrift3"/>
      </w:pPr>
      <w:r>
        <w:t xml:space="preserve">How often have you visited </w:t>
      </w:r>
      <w:sdt>
        <w:sdtPr>
          <w:alias w:val="Healthcare facility name"/>
          <w:tag w:val=""/>
          <w:id w:val="-1330986466"/>
          <w:placeholder>
            <w:docPart w:val="FDC200FEC338A047A42393E315D54E1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lang w:val="de-CH"/>
            </w:rPr>
            <w:t>opCheck</w:t>
          </w:r>
        </w:sdtContent>
      </w:sdt>
      <w:r>
        <w:t xml:space="preserve"> within the past year?</w:t>
      </w:r>
    </w:p>
    <w:p w14:paraId="6F3F0450" w14:textId="77777777" w:rsidR="00B85903" w:rsidRDefault="005A7065">
      <w:pPr>
        <w:pStyle w:val="Multiplechoice3"/>
      </w:pPr>
      <w:sdt>
        <w:sdtPr>
          <w:id w:val="43865069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First Visit</w:t>
      </w:r>
      <w:r>
        <w:tab/>
      </w:r>
      <w:sdt>
        <w:sdtPr>
          <w:id w:val="826010409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2-5 Visits</w:t>
      </w:r>
      <w:r>
        <w:tab/>
      </w:r>
      <w:sdt>
        <w:sdtPr>
          <w:id w:val="28929872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More than 6</w:t>
      </w:r>
    </w:p>
    <w:p w14:paraId="5F955384" w14:textId="77777777" w:rsidR="00B85903" w:rsidRDefault="005A7065">
      <w:pPr>
        <w:pStyle w:val="berschrift2"/>
      </w:pPr>
      <w:r>
        <w:t>Scheduling Your Appointment</w:t>
      </w:r>
    </w:p>
    <w:p w14:paraId="7EB1E2DD" w14:textId="77777777" w:rsidR="00B85903" w:rsidRDefault="005A7065">
      <w:pPr>
        <w:pStyle w:val="berschrift3"/>
      </w:pPr>
      <w:r>
        <w:t>Did you schedule an appointment by phone or did you drop in?</w:t>
      </w:r>
    </w:p>
    <w:p w14:paraId="0959386B" w14:textId="77777777" w:rsidR="00B85903" w:rsidRDefault="005A7065">
      <w:pPr>
        <w:pStyle w:val="Multiplechoice3"/>
      </w:pPr>
      <w:sdt>
        <w:sdtPr>
          <w:id w:val="-1448537020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Scheduled by phone</w:t>
      </w:r>
      <w:r>
        <w:tab/>
      </w:r>
      <w:sdt>
        <w:sdtPr>
          <w:id w:val="-948927280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Dropped in</w:t>
      </w:r>
    </w:p>
    <w:p w14:paraId="3ED6055D" w14:textId="77777777" w:rsidR="00B85903" w:rsidRDefault="005A7065">
      <w:pPr>
        <w:pStyle w:val="berschrift3"/>
      </w:pPr>
      <w:r>
        <w:t xml:space="preserve">How </w:t>
      </w:r>
      <w:r>
        <w:t>easy was it to make an appointment by telephone?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ven level rating from outstanding to very difficult"/>
      </w:tblPr>
      <w:tblGrid>
        <w:gridCol w:w="2400"/>
        <w:gridCol w:w="1200"/>
        <w:gridCol w:w="1200"/>
        <w:gridCol w:w="1200"/>
        <w:gridCol w:w="1200"/>
        <w:gridCol w:w="1200"/>
        <w:gridCol w:w="2400"/>
      </w:tblGrid>
      <w:tr w:rsidR="00B85903" w14:paraId="41C2F49D" w14:textId="77777777">
        <w:trPr>
          <w:trHeight w:val="576"/>
        </w:trPr>
        <w:tc>
          <w:tcPr>
            <w:tcW w:w="2397" w:type="dxa"/>
          </w:tcPr>
          <w:p w14:paraId="339885DF" w14:textId="77777777" w:rsidR="00B85903" w:rsidRDefault="005A7065">
            <w:pPr>
              <w:spacing w:after="0" w:line="240" w:lineRule="auto"/>
            </w:pPr>
            <w:r>
              <w:t xml:space="preserve">Outstanding </w:t>
            </w:r>
            <w:sdt>
              <w:sdtPr>
                <w:id w:val="105766536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14:paraId="7D54819E" w14:textId="77777777" w:rsidR="00B85903" w:rsidRDefault="005A7065">
            <w:pPr>
              <w:spacing w:after="0" w:line="240" w:lineRule="auto"/>
            </w:pPr>
            <w:sdt>
              <w:sdtPr>
                <w:id w:val="-36252224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14:paraId="2DFD80C9" w14:textId="77777777" w:rsidR="00B85903" w:rsidRDefault="005A7065">
            <w:pPr>
              <w:spacing w:after="0" w:line="240" w:lineRule="auto"/>
            </w:pPr>
            <w:sdt>
              <w:sdtPr>
                <w:id w:val="-165583383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14:paraId="7142788E" w14:textId="77777777" w:rsidR="00B85903" w:rsidRDefault="005A7065">
            <w:pPr>
              <w:spacing w:after="0" w:line="240" w:lineRule="auto"/>
            </w:pPr>
            <w:sdt>
              <w:sdtPr>
                <w:id w:val="16389655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14:paraId="1E17E21D" w14:textId="77777777" w:rsidR="00B85903" w:rsidRDefault="005A7065">
            <w:pPr>
              <w:spacing w:after="0" w:line="240" w:lineRule="auto"/>
            </w:pPr>
            <w:sdt>
              <w:sdtPr>
                <w:id w:val="-149711116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14:paraId="154A3633" w14:textId="77777777" w:rsidR="00B85903" w:rsidRDefault="005A7065">
            <w:pPr>
              <w:spacing w:after="0" w:line="240" w:lineRule="auto"/>
            </w:pPr>
            <w:sdt>
              <w:sdtPr>
                <w:id w:val="-42804284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2398" w:type="dxa"/>
          </w:tcPr>
          <w:p w14:paraId="5B0DF6D3" w14:textId="77777777" w:rsidR="00B85903" w:rsidRDefault="005A7065">
            <w:pPr>
              <w:spacing w:after="0" w:line="240" w:lineRule="auto"/>
            </w:pPr>
            <w:sdt>
              <w:sdtPr>
                <w:id w:val="176356181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Very difficult</w:t>
            </w:r>
          </w:p>
        </w:tc>
      </w:tr>
    </w:tbl>
    <w:p w14:paraId="6F2EFD74" w14:textId="77777777" w:rsidR="00B85903" w:rsidRDefault="005A7065">
      <w:pPr>
        <w:pStyle w:val="berschrift3"/>
      </w:pPr>
      <w:r>
        <w:t>How long did you wait to speak to a scheduling staff member?</w:t>
      </w:r>
    </w:p>
    <w:p w14:paraId="78BE43D9" w14:textId="77777777" w:rsidR="00B85903" w:rsidRDefault="005A7065">
      <w:pPr>
        <w:pStyle w:val="Multiplechoice4"/>
      </w:pPr>
      <w:sdt>
        <w:sdtPr>
          <w:id w:val="-25073353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0 to 2 minutes</w:t>
      </w:r>
      <w:r>
        <w:tab/>
      </w:r>
      <w:sdt>
        <w:sdtPr>
          <w:id w:val="-380332415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3 to 5 minutes</w:t>
      </w:r>
      <w:r>
        <w:tab/>
      </w:r>
      <w:sdt>
        <w:sdtPr>
          <w:id w:val="62929153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5 to 7 minutes</w:t>
      </w:r>
      <w:r>
        <w:tab/>
      </w:r>
      <w:sdt>
        <w:sdtPr>
          <w:id w:val="10947939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Longer</w:t>
      </w:r>
    </w:p>
    <w:p w14:paraId="363DCDA6" w14:textId="77777777" w:rsidR="00B85903" w:rsidRDefault="005A7065">
      <w:pPr>
        <w:pStyle w:val="berschrift3"/>
      </w:pPr>
      <w:r>
        <w:lastRenderedPageBreak/>
        <w:t>Was the person who sch</w:t>
      </w:r>
      <w:r>
        <w:t>eduled your appointment courteous and helpful?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ven level rating from very courteous to rude"/>
      </w:tblPr>
      <w:tblGrid>
        <w:gridCol w:w="2400"/>
        <w:gridCol w:w="1200"/>
        <w:gridCol w:w="1200"/>
        <w:gridCol w:w="1200"/>
        <w:gridCol w:w="1200"/>
        <w:gridCol w:w="1200"/>
        <w:gridCol w:w="2400"/>
      </w:tblGrid>
      <w:tr w:rsidR="00B85903" w14:paraId="6F88F7C8" w14:textId="77777777">
        <w:trPr>
          <w:trHeight w:val="576"/>
        </w:trPr>
        <w:tc>
          <w:tcPr>
            <w:tcW w:w="2400" w:type="dxa"/>
          </w:tcPr>
          <w:p w14:paraId="7C072FD8" w14:textId="77777777" w:rsidR="00B85903" w:rsidRDefault="005A7065">
            <w:pPr>
              <w:spacing w:after="0" w:line="240" w:lineRule="auto"/>
            </w:pPr>
            <w:r>
              <w:t xml:space="preserve">Very courteous </w:t>
            </w:r>
            <w:sdt>
              <w:sdtPr>
                <w:id w:val="201849581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14:paraId="3AC369CE" w14:textId="77777777" w:rsidR="00B85903" w:rsidRDefault="005A7065">
            <w:pPr>
              <w:spacing w:after="0" w:line="240" w:lineRule="auto"/>
            </w:pPr>
            <w:sdt>
              <w:sdtPr>
                <w:id w:val="196954274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14:paraId="75BED2E2" w14:textId="77777777" w:rsidR="00B85903" w:rsidRDefault="005A7065">
            <w:pPr>
              <w:spacing w:after="0" w:line="240" w:lineRule="auto"/>
            </w:pPr>
            <w:sdt>
              <w:sdtPr>
                <w:id w:val="101719973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14:paraId="34AD1A25" w14:textId="77777777" w:rsidR="00B85903" w:rsidRDefault="005A7065">
            <w:pPr>
              <w:spacing w:after="0" w:line="240" w:lineRule="auto"/>
            </w:pPr>
            <w:sdt>
              <w:sdtPr>
                <w:id w:val="26951833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14:paraId="6FD0C299" w14:textId="77777777" w:rsidR="00B85903" w:rsidRDefault="005A7065">
            <w:pPr>
              <w:spacing w:after="0" w:line="240" w:lineRule="auto"/>
            </w:pPr>
            <w:sdt>
              <w:sdtPr>
                <w:id w:val="189500572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14:paraId="36C65A86" w14:textId="77777777" w:rsidR="00B85903" w:rsidRDefault="005A7065">
            <w:pPr>
              <w:spacing w:after="0" w:line="240" w:lineRule="auto"/>
            </w:pPr>
            <w:sdt>
              <w:sdtPr>
                <w:id w:val="58665556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2400" w:type="dxa"/>
          </w:tcPr>
          <w:p w14:paraId="728B92BB" w14:textId="77777777" w:rsidR="00B85903" w:rsidRDefault="005A7065">
            <w:pPr>
              <w:spacing w:after="0" w:line="240" w:lineRule="auto"/>
            </w:pPr>
            <w:sdt>
              <w:sdtPr>
                <w:id w:val="118578818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Rude</w:t>
            </w:r>
          </w:p>
        </w:tc>
      </w:tr>
    </w:tbl>
    <w:p w14:paraId="7496AA91" w14:textId="77777777" w:rsidR="00B85903" w:rsidRDefault="005A7065">
      <w:pPr>
        <w:pStyle w:val="berschrift3"/>
      </w:pPr>
      <w:r>
        <w:t>If you scheduled an appointment, was your appointment date later than you expected?</w:t>
      </w:r>
    </w:p>
    <w:p w14:paraId="531A60B4" w14:textId="77777777" w:rsidR="00B85903" w:rsidRDefault="005A7065">
      <w:pPr>
        <w:pStyle w:val="Multiplechoice3"/>
      </w:pPr>
      <w:sdt>
        <w:sdtPr>
          <w:id w:val="177474890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Yes | </w:t>
      </w:r>
      <w:sdt>
        <w:sdtPr>
          <w:id w:val="437184766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35FCC61D" w14:textId="77777777" w:rsidR="00B85903" w:rsidRDefault="005A7065">
      <w:pPr>
        <w:pStyle w:val="berschrift3"/>
      </w:pPr>
      <w:r>
        <w:t xml:space="preserve">If you were seeking a referral to a specialist, was your </w:t>
      </w:r>
      <w:r>
        <w:t>request handled in a timely manner?</w:t>
      </w:r>
    </w:p>
    <w:p w14:paraId="3D490F84" w14:textId="77777777" w:rsidR="00B85903" w:rsidRDefault="005A7065">
      <w:pPr>
        <w:pStyle w:val="Multiplechoice3"/>
      </w:pPr>
      <w:sdt>
        <w:sdtPr>
          <w:id w:val="212171458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Yes | </w:t>
      </w:r>
      <w:sdt>
        <w:sdtPr>
          <w:id w:val="-179335298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36E511A5" w14:textId="77777777" w:rsidR="00B85903" w:rsidRDefault="005A7065">
      <w:pPr>
        <w:pStyle w:val="berschrift2"/>
      </w:pPr>
      <w:r>
        <w:t>Day of Your Appointment</w:t>
      </w:r>
    </w:p>
    <w:p w14:paraId="0CE2C6DA" w14:textId="77777777" w:rsidR="00B85903" w:rsidRDefault="005A7065">
      <w:pPr>
        <w:pStyle w:val="berschrift3"/>
      </w:pPr>
      <w:r>
        <w:t>How would you rate the courtesy of the staff at the reception desk?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ven level rating from very courteous to rude"/>
      </w:tblPr>
      <w:tblGrid>
        <w:gridCol w:w="2400"/>
        <w:gridCol w:w="1200"/>
        <w:gridCol w:w="1200"/>
        <w:gridCol w:w="1200"/>
        <w:gridCol w:w="1200"/>
        <w:gridCol w:w="1200"/>
        <w:gridCol w:w="2400"/>
      </w:tblGrid>
      <w:tr w:rsidR="00B85903" w14:paraId="65A8D502" w14:textId="77777777">
        <w:trPr>
          <w:trHeight w:val="576"/>
        </w:trPr>
        <w:tc>
          <w:tcPr>
            <w:tcW w:w="2397" w:type="dxa"/>
          </w:tcPr>
          <w:p w14:paraId="72F35FDA" w14:textId="77777777" w:rsidR="00B85903" w:rsidRDefault="005A7065">
            <w:pPr>
              <w:spacing w:after="0" w:line="240" w:lineRule="auto"/>
            </w:pPr>
            <w:r>
              <w:t xml:space="preserve">Very courteous </w:t>
            </w:r>
            <w:sdt>
              <w:sdtPr>
                <w:id w:val="196731351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14:paraId="7DB1130C" w14:textId="77777777" w:rsidR="00B85903" w:rsidRDefault="005A7065">
            <w:pPr>
              <w:spacing w:after="0" w:line="240" w:lineRule="auto"/>
            </w:pPr>
            <w:sdt>
              <w:sdtPr>
                <w:id w:val="32833323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14:paraId="0D34A015" w14:textId="77777777" w:rsidR="00B85903" w:rsidRDefault="005A7065">
            <w:pPr>
              <w:spacing w:after="0" w:line="240" w:lineRule="auto"/>
            </w:pPr>
            <w:sdt>
              <w:sdtPr>
                <w:id w:val="-32574604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14:paraId="36EE0EAF" w14:textId="77777777" w:rsidR="00B85903" w:rsidRDefault="005A7065">
            <w:pPr>
              <w:spacing w:after="0" w:line="240" w:lineRule="auto"/>
            </w:pPr>
            <w:sdt>
              <w:sdtPr>
                <w:id w:val="-119415132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14:paraId="65B62D3C" w14:textId="77777777" w:rsidR="00B85903" w:rsidRDefault="005A7065">
            <w:pPr>
              <w:spacing w:after="0" w:line="240" w:lineRule="auto"/>
            </w:pPr>
            <w:sdt>
              <w:sdtPr>
                <w:id w:val="103554534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14:paraId="18F23296" w14:textId="77777777" w:rsidR="00B85903" w:rsidRDefault="005A7065">
            <w:pPr>
              <w:spacing w:after="0" w:line="240" w:lineRule="auto"/>
            </w:pPr>
            <w:sdt>
              <w:sdtPr>
                <w:id w:val="-102895119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2398" w:type="dxa"/>
          </w:tcPr>
          <w:p w14:paraId="1E8B6B87" w14:textId="77777777" w:rsidR="00B85903" w:rsidRDefault="005A7065">
            <w:pPr>
              <w:spacing w:after="0" w:line="240" w:lineRule="auto"/>
            </w:pPr>
            <w:sdt>
              <w:sdtPr>
                <w:id w:val="-14813273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Rude</w:t>
            </w:r>
          </w:p>
        </w:tc>
      </w:tr>
    </w:tbl>
    <w:p w14:paraId="1900AC0F" w14:textId="77777777" w:rsidR="00B85903" w:rsidRDefault="005A7065">
      <w:pPr>
        <w:pStyle w:val="berschrift3"/>
      </w:pPr>
      <w:r>
        <w:t xml:space="preserve">How long did you wait in the reception area beyond your </w:t>
      </w:r>
      <w:r>
        <w:t>scheduled appointment time?</w:t>
      </w:r>
    </w:p>
    <w:tbl>
      <w:tblPr>
        <w:tblW w:w="5000" w:type="pct"/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Wait times"/>
      </w:tblPr>
      <w:tblGrid>
        <w:gridCol w:w="2160"/>
        <w:gridCol w:w="2160"/>
        <w:gridCol w:w="2160"/>
        <w:gridCol w:w="810"/>
        <w:gridCol w:w="3510"/>
      </w:tblGrid>
      <w:tr w:rsidR="00B85903" w14:paraId="29D4A0A1" w14:textId="77777777">
        <w:tc>
          <w:tcPr>
            <w:tcW w:w="1000" w:type="pct"/>
          </w:tcPr>
          <w:p w14:paraId="49D5785E" w14:textId="77777777" w:rsidR="00B85903" w:rsidRDefault="005A7065">
            <w:pPr>
              <w:spacing w:after="0" w:line="240" w:lineRule="auto"/>
            </w:pPr>
            <w:sdt>
              <w:sdtPr>
                <w:id w:val="15696126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0 to 5 minutes</w:t>
            </w:r>
          </w:p>
        </w:tc>
        <w:tc>
          <w:tcPr>
            <w:tcW w:w="1000" w:type="pct"/>
          </w:tcPr>
          <w:p w14:paraId="1D777B7A" w14:textId="77777777" w:rsidR="00B85903" w:rsidRDefault="005A7065">
            <w:pPr>
              <w:spacing w:after="0" w:line="240" w:lineRule="auto"/>
            </w:pPr>
            <w:sdt>
              <w:sdtPr>
                <w:id w:val="-156279038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 to 20 minutes</w:t>
            </w:r>
          </w:p>
        </w:tc>
        <w:tc>
          <w:tcPr>
            <w:tcW w:w="1000" w:type="pct"/>
          </w:tcPr>
          <w:p w14:paraId="0BC8BC2F" w14:textId="77777777" w:rsidR="00B85903" w:rsidRDefault="005A7065">
            <w:pPr>
              <w:spacing w:after="0" w:line="240" w:lineRule="auto"/>
            </w:pPr>
            <w:sdt>
              <w:sdtPr>
                <w:id w:val="201903987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20 to 40 minutes</w:t>
            </w:r>
          </w:p>
        </w:tc>
        <w:tc>
          <w:tcPr>
            <w:tcW w:w="375" w:type="pct"/>
          </w:tcPr>
          <w:p w14:paraId="2EE807C7" w14:textId="77777777" w:rsidR="00B85903" w:rsidRDefault="005A7065">
            <w:pPr>
              <w:spacing w:after="0" w:line="240" w:lineRule="auto"/>
            </w:pPr>
            <w:r>
              <w:t>Other</w:t>
            </w:r>
          </w:p>
        </w:tc>
        <w:tc>
          <w:tcPr>
            <w:tcW w:w="1625" w:type="pct"/>
            <w:tcBorders>
              <w:bottom w:val="single" w:sz="4" w:space="0" w:color="auto"/>
            </w:tcBorders>
          </w:tcPr>
          <w:p w14:paraId="167F39AF" w14:textId="77777777" w:rsidR="00B85903" w:rsidRDefault="00B85903">
            <w:pPr>
              <w:spacing w:after="0" w:line="240" w:lineRule="auto"/>
            </w:pPr>
          </w:p>
        </w:tc>
      </w:tr>
    </w:tbl>
    <w:p w14:paraId="5D2300DA" w14:textId="77777777" w:rsidR="00B85903" w:rsidRDefault="005A7065">
      <w:pPr>
        <w:pStyle w:val="berschrift3"/>
      </w:pPr>
      <w:r>
        <w:t>How long did you wait in the exam room before the physician appeared?</w:t>
      </w:r>
    </w:p>
    <w:tbl>
      <w:tblPr>
        <w:tblW w:w="5000" w:type="pct"/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Wait times"/>
      </w:tblPr>
      <w:tblGrid>
        <w:gridCol w:w="2160"/>
        <w:gridCol w:w="2160"/>
        <w:gridCol w:w="2160"/>
        <w:gridCol w:w="810"/>
        <w:gridCol w:w="3510"/>
      </w:tblGrid>
      <w:tr w:rsidR="00B85903" w14:paraId="6FB9A5EE" w14:textId="77777777">
        <w:tc>
          <w:tcPr>
            <w:tcW w:w="1000" w:type="pct"/>
            <w:vAlign w:val="bottom"/>
          </w:tcPr>
          <w:p w14:paraId="22E48629" w14:textId="77777777" w:rsidR="00B85903" w:rsidRDefault="005A7065">
            <w:pPr>
              <w:spacing w:after="0" w:line="240" w:lineRule="auto"/>
            </w:pPr>
            <w:sdt>
              <w:sdtPr>
                <w:id w:val="-185487617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0 to 5 minutes</w:t>
            </w:r>
          </w:p>
        </w:tc>
        <w:tc>
          <w:tcPr>
            <w:tcW w:w="1000" w:type="pct"/>
            <w:vAlign w:val="bottom"/>
          </w:tcPr>
          <w:p w14:paraId="33FB9A01" w14:textId="77777777" w:rsidR="00B85903" w:rsidRDefault="005A7065">
            <w:pPr>
              <w:spacing w:after="0" w:line="240" w:lineRule="auto"/>
            </w:pPr>
            <w:sdt>
              <w:sdtPr>
                <w:id w:val="155311508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 to 20 minutes</w:t>
            </w:r>
          </w:p>
        </w:tc>
        <w:tc>
          <w:tcPr>
            <w:tcW w:w="1000" w:type="pct"/>
            <w:vAlign w:val="bottom"/>
          </w:tcPr>
          <w:p w14:paraId="564FDA4D" w14:textId="77777777" w:rsidR="00B85903" w:rsidRDefault="005A7065">
            <w:pPr>
              <w:spacing w:after="0" w:line="240" w:lineRule="auto"/>
            </w:pPr>
            <w:sdt>
              <w:sdtPr>
                <w:id w:val="126743201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20 to 40 minutes</w:t>
            </w:r>
          </w:p>
        </w:tc>
        <w:tc>
          <w:tcPr>
            <w:tcW w:w="375" w:type="pct"/>
            <w:vAlign w:val="bottom"/>
          </w:tcPr>
          <w:p w14:paraId="50768FD1" w14:textId="77777777" w:rsidR="00B85903" w:rsidRDefault="005A7065">
            <w:pPr>
              <w:spacing w:after="0" w:line="240" w:lineRule="auto"/>
            </w:pPr>
            <w:r>
              <w:t>Other</w:t>
            </w:r>
          </w:p>
        </w:tc>
        <w:tc>
          <w:tcPr>
            <w:tcW w:w="1625" w:type="pct"/>
            <w:tcBorders>
              <w:bottom w:val="single" w:sz="4" w:space="0" w:color="auto"/>
            </w:tcBorders>
            <w:vAlign w:val="bottom"/>
          </w:tcPr>
          <w:p w14:paraId="6F782894" w14:textId="77777777" w:rsidR="00B85903" w:rsidRDefault="00B85903">
            <w:pPr>
              <w:spacing w:after="0" w:line="240" w:lineRule="auto"/>
            </w:pPr>
          </w:p>
        </w:tc>
      </w:tr>
    </w:tbl>
    <w:p w14:paraId="401F9884" w14:textId="77777777" w:rsidR="00B85903" w:rsidRDefault="005A7065">
      <w:pPr>
        <w:pStyle w:val="berschrift3"/>
      </w:pPr>
      <w:r>
        <w:t xml:space="preserve">Which department(s) </w:t>
      </w:r>
      <w:r>
        <w:t>did you visit during your appointment?</w:t>
      </w:r>
    </w:p>
    <w:p w14:paraId="172ADFF0" w14:textId="77777777" w:rsidR="00B85903" w:rsidRDefault="005A7065">
      <w:pPr>
        <w:pStyle w:val="Multiplechoice3"/>
      </w:pPr>
      <w:sdt>
        <w:sdtPr>
          <w:id w:val="-151320919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General Practitioner</w:t>
      </w:r>
      <w:r>
        <w:tab/>
      </w:r>
      <w:sdt>
        <w:sdtPr>
          <w:id w:val="933093927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Walk-in/Urgent Care</w:t>
      </w:r>
      <w:r>
        <w:tab/>
      </w:r>
      <w:sdt>
        <w:sdtPr>
          <w:id w:val="180658931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Pediatrics</w:t>
      </w:r>
    </w:p>
    <w:p w14:paraId="62DDC7D0" w14:textId="77777777" w:rsidR="00B85903" w:rsidRDefault="005A7065">
      <w:pPr>
        <w:pStyle w:val="Multiplechoice3"/>
      </w:pPr>
      <w:sdt>
        <w:sdtPr>
          <w:id w:val="706227250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Women’s Health</w:t>
      </w:r>
      <w:r>
        <w:tab/>
      </w:r>
      <w:sdt>
        <w:sdtPr>
          <w:id w:val="-110680583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Counseling &amp; Therapy</w:t>
      </w:r>
      <w:r>
        <w:tab/>
      </w:r>
      <w:sdt>
        <w:sdtPr>
          <w:id w:val="-1327367995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Lab</w:t>
      </w:r>
    </w:p>
    <w:p w14:paraId="7147574B" w14:textId="77777777" w:rsidR="00B85903" w:rsidRDefault="005A7065">
      <w:pPr>
        <w:pStyle w:val="berschrift2"/>
      </w:pPr>
      <w:r>
        <w:t>The Nursing Staff</w:t>
      </w:r>
    </w:p>
    <w:p w14:paraId="58ECC531" w14:textId="77777777" w:rsidR="00B85903" w:rsidRDefault="005A7065">
      <w:pPr>
        <w:pStyle w:val="berschrift3"/>
      </w:pPr>
      <w:r>
        <w:t>How would you rate the competence of the nurse who helped you?</w:t>
      </w:r>
    </w:p>
    <w:p w14:paraId="0E55C6D7" w14:textId="77777777" w:rsidR="00B85903" w:rsidRDefault="005A7065">
      <w:pPr>
        <w:pStyle w:val="Multiplechoice3"/>
      </w:pPr>
      <w:sdt>
        <w:sdtPr>
          <w:id w:val="1366553779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Outstanding</w:t>
      </w:r>
      <w:r>
        <w:tab/>
      </w:r>
      <w:sdt>
        <w:sdtPr>
          <w:id w:val="-632403542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</w:t>
      </w:r>
      <w:r>
        <w:t>Good</w:t>
      </w:r>
      <w:r>
        <w:tab/>
      </w:r>
      <w:sdt>
        <w:sdtPr>
          <w:id w:val="1289097250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Adequate</w:t>
      </w:r>
    </w:p>
    <w:p w14:paraId="0BB9D803" w14:textId="77777777" w:rsidR="00B85903" w:rsidRDefault="005A7065">
      <w:pPr>
        <w:pStyle w:val="Multiplechoice3"/>
      </w:pPr>
      <w:sdt>
        <w:sdtPr>
          <w:id w:val="558451326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Needs improvement</w:t>
      </w:r>
      <w:r>
        <w:tab/>
      </w:r>
      <w:sdt>
        <w:sdtPr>
          <w:id w:val="302892629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Poor</w:t>
      </w:r>
      <w:r>
        <w:tab/>
      </w:r>
      <w:sdt>
        <w:sdtPr>
          <w:id w:val="22804492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73A09D84" w14:textId="77777777" w:rsidR="00B85903" w:rsidRDefault="005A7065">
      <w:pPr>
        <w:pStyle w:val="berschrift3"/>
      </w:pPr>
      <w:r>
        <w:t>How would characterize the concern that the nurse showed for your problem?</w:t>
      </w:r>
    </w:p>
    <w:p w14:paraId="73C7B428" w14:textId="77777777" w:rsidR="00B85903" w:rsidRDefault="005A7065">
      <w:pPr>
        <w:pStyle w:val="Multiplechoice3"/>
      </w:pPr>
      <w:sdt>
        <w:sdtPr>
          <w:id w:val="-256913956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Outstanding</w:t>
      </w:r>
      <w:r>
        <w:tab/>
      </w:r>
      <w:sdt>
        <w:sdtPr>
          <w:id w:val="-603417530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Good</w:t>
      </w:r>
      <w:r>
        <w:tab/>
      </w:r>
      <w:sdt>
        <w:sdtPr>
          <w:id w:val="-188871330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Adequate</w:t>
      </w:r>
    </w:p>
    <w:p w14:paraId="4F574F40" w14:textId="77777777" w:rsidR="00B85903" w:rsidRDefault="005A7065">
      <w:pPr>
        <w:pStyle w:val="Multiplechoice3"/>
      </w:pPr>
      <w:sdt>
        <w:sdtPr>
          <w:id w:val="130087653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Needs improvement</w:t>
      </w:r>
      <w:r>
        <w:tab/>
      </w:r>
      <w:sdt>
        <w:sdtPr>
          <w:id w:val="-17172597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Poor</w:t>
      </w:r>
      <w:r>
        <w:tab/>
      </w:r>
      <w:sdt>
        <w:sdtPr>
          <w:id w:val="-88463569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638839AB" w14:textId="77777777" w:rsidR="00B85903" w:rsidRDefault="005A7065">
      <w:pPr>
        <w:pStyle w:val="berschrift3"/>
      </w:pPr>
      <w:r>
        <w:t>Did the nurse respond to your requests within a</w:t>
      </w:r>
      <w:r>
        <w:t xml:space="preserve"> reasonable period?</w:t>
      </w:r>
    </w:p>
    <w:p w14:paraId="7C1932C7" w14:textId="77777777" w:rsidR="00B85903" w:rsidRDefault="005A7065">
      <w:pPr>
        <w:pStyle w:val="Multiplechoice3"/>
      </w:pPr>
      <w:sdt>
        <w:sdtPr>
          <w:id w:val="130397006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Yes | </w:t>
      </w:r>
      <w:sdt>
        <w:sdtPr>
          <w:id w:val="23301625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6DBDFE71" w14:textId="77777777" w:rsidR="00B85903" w:rsidRDefault="005A7065">
      <w:pPr>
        <w:pStyle w:val="berschrift2"/>
      </w:pPr>
      <w:r>
        <w:t>The Doctor</w:t>
      </w:r>
    </w:p>
    <w:p w14:paraId="2CD72286" w14:textId="77777777" w:rsidR="00B85903" w:rsidRDefault="005A7065">
      <w:pPr>
        <w:pStyle w:val="berschrift3"/>
      </w:pPr>
      <w:r>
        <w:t>Were you able to see the doctor of your choice?</w:t>
      </w:r>
    </w:p>
    <w:p w14:paraId="545430B1" w14:textId="77777777" w:rsidR="00B85903" w:rsidRDefault="005A7065">
      <w:pPr>
        <w:pStyle w:val="Multiplechoice3"/>
      </w:pPr>
      <w:sdt>
        <w:sdtPr>
          <w:id w:val="-51398822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Yes | </w:t>
      </w:r>
      <w:sdt>
        <w:sdtPr>
          <w:id w:val="138343940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 | </w:t>
      </w:r>
      <w:sdt>
        <w:sdtPr>
          <w:id w:val="979959052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3CDCD11D" w14:textId="77777777" w:rsidR="00B85903" w:rsidRDefault="005A7065">
      <w:pPr>
        <w:pStyle w:val="berschrift3"/>
      </w:pPr>
      <w:r>
        <w:t>Did you feel that your doctor spent an adequate amount of time with you?</w:t>
      </w:r>
    </w:p>
    <w:p w14:paraId="7E4F2511" w14:textId="77777777" w:rsidR="00B85903" w:rsidRDefault="005A7065">
      <w:pPr>
        <w:pStyle w:val="Multiplechoice3"/>
      </w:pPr>
      <w:sdt>
        <w:sdtPr>
          <w:id w:val="-689062599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Yes | </w:t>
      </w:r>
      <w:sdt>
        <w:sdtPr>
          <w:id w:val="-1949924850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 | </w:t>
      </w:r>
      <w:sdt>
        <w:sdtPr>
          <w:id w:val="-153602944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3D4DEDB8" w14:textId="77777777" w:rsidR="00B85903" w:rsidRDefault="005A7065">
      <w:pPr>
        <w:pStyle w:val="berschrift3"/>
      </w:pPr>
      <w:r>
        <w:t xml:space="preserve">Mark the boxes that characterize </w:t>
      </w:r>
      <w:r>
        <w:t>the demeanor of your doctor:</w:t>
      </w:r>
    </w:p>
    <w:p w14:paraId="71A57F16" w14:textId="77777777" w:rsidR="00B85903" w:rsidRDefault="005A7065">
      <w:pPr>
        <w:pStyle w:val="Multiplechoice3"/>
      </w:pPr>
      <w:sdt>
        <w:sdtPr>
          <w:id w:val="177721276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Attentive</w:t>
      </w:r>
      <w:r>
        <w:tab/>
      </w:r>
      <w:sdt>
        <w:sdtPr>
          <w:id w:val="-192764683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Concerned</w:t>
      </w:r>
      <w:r>
        <w:tab/>
      </w:r>
      <w:sdt>
        <w:sdtPr>
          <w:id w:val="-1450765466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Friendly</w:t>
      </w:r>
    </w:p>
    <w:p w14:paraId="750967A0" w14:textId="77777777" w:rsidR="00B85903" w:rsidRDefault="005A7065">
      <w:pPr>
        <w:pStyle w:val="Multiplechoice3"/>
      </w:pPr>
      <w:sdt>
        <w:sdtPr>
          <w:id w:val="-194599493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Distracted</w:t>
      </w:r>
      <w:r>
        <w:tab/>
      </w:r>
      <w:sdt>
        <w:sdtPr>
          <w:id w:val="-68428420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Rushed</w:t>
      </w:r>
      <w:r>
        <w:tab/>
      </w:r>
      <w:sdt>
        <w:sdtPr>
          <w:id w:val="-36013537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Inconsiderate</w:t>
      </w:r>
    </w:p>
    <w:p w14:paraId="04D9500D" w14:textId="77777777" w:rsidR="00B85903" w:rsidRDefault="005A7065">
      <w:pPr>
        <w:pStyle w:val="berschrift3"/>
      </w:pPr>
      <w:r>
        <w:t>How would you rate the competence of your doctor?</w:t>
      </w:r>
    </w:p>
    <w:p w14:paraId="1FE0BDFE" w14:textId="77777777" w:rsidR="00B85903" w:rsidRDefault="005A7065">
      <w:pPr>
        <w:pStyle w:val="Multiplechoice3"/>
      </w:pPr>
      <w:sdt>
        <w:sdtPr>
          <w:id w:val="-65152396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Outstanding</w:t>
      </w:r>
      <w:r>
        <w:tab/>
      </w:r>
      <w:sdt>
        <w:sdtPr>
          <w:id w:val="-1833987045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Good</w:t>
      </w:r>
      <w:r>
        <w:tab/>
      </w:r>
      <w:sdt>
        <w:sdtPr>
          <w:id w:val="1090278857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Adequate</w:t>
      </w:r>
    </w:p>
    <w:p w14:paraId="0BE586C1" w14:textId="77777777" w:rsidR="00B85903" w:rsidRDefault="005A7065">
      <w:pPr>
        <w:pStyle w:val="Multiplechoice3"/>
      </w:pPr>
      <w:sdt>
        <w:sdtPr>
          <w:id w:val="170127612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Needs improvement</w:t>
      </w:r>
      <w:r>
        <w:tab/>
      </w:r>
      <w:sdt>
        <w:sdtPr>
          <w:id w:val="1977477317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Poor</w:t>
      </w:r>
      <w:r>
        <w:tab/>
      </w:r>
      <w:sdt>
        <w:sdtPr>
          <w:id w:val="115649267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7F6F468B" w14:textId="77777777" w:rsidR="00B85903" w:rsidRDefault="005A7065">
      <w:pPr>
        <w:pStyle w:val="berschrift3"/>
      </w:pPr>
      <w:r>
        <w:t xml:space="preserve">Did you feel </w:t>
      </w:r>
      <w:r>
        <w:t>that your doctor’s examination was thorough?</w:t>
      </w:r>
    </w:p>
    <w:p w14:paraId="6AF237AF" w14:textId="77777777" w:rsidR="00B85903" w:rsidRDefault="005A7065">
      <w:pPr>
        <w:pStyle w:val="Multiplechoice3"/>
      </w:pPr>
      <w:sdt>
        <w:sdtPr>
          <w:id w:val="-1018235396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Yes | </w:t>
      </w:r>
      <w:sdt>
        <w:sdtPr>
          <w:id w:val="1113712873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 | </w:t>
      </w:r>
      <w:sdt>
        <w:sdtPr>
          <w:id w:val="-148607802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694F11B5" w14:textId="77777777" w:rsidR="00B85903" w:rsidRDefault="005A7065">
      <w:pPr>
        <w:pStyle w:val="berschrift3"/>
      </w:pPr>
      <w:r>
        <w:t>Please rate the clarity of the doctor’s explanation of your condition and treatment options:</w:t>
      </w:r>
    </w:p>
    <w:p w14:paraId="19674491" w14:textId="77777777" w:rsidR="00B85903" w:rsidRDefault="005A7065">
      <w:pPr>
        <w:pStyle w:val="Multiplechoice3"/>
      </w:pPr>
      <w:sdt>
        <w:sdtPr>
          <w:id w:val="-1058162799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Outstanding</w:t>
      </w:r>
      <w:r>
        <w:tab/>
      </w:r>
      <w:sdt>
        <w:sdtPr>
          <w:id w:val="-1958244495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Good</w:t>
      </w:r>
      <w:r>
        <w:tab/>
      </w:r>
      <w:sdt>
        <w:sdtPr>
          <w:id w:val="788396165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Adequate</w:t>
      </w:r>
    </w:p>
    <w:p w14:paraId="29BE3329" w14:textId="77777777" w:rsidR="00B85903" w:rsidRDefault="005A7065">
      <w:pPr>
        <w:pStyle w:val="Multiplechoice3"/>
      </w:pPr>
      <w:sdt>
        <w:sdtPr>
          <w:id w:val="1820997617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Needs improvement</w:t>
      </w:r>
      <w:r>
        <w:tab/>
      </w:r>
      <w:sdt>
        <w:sdtPr>
          <w:id w:val="1882045812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Poor</w:t>
      </w:r>
      <w:r>
        <w:tab/>
      </w:r>
      <w:sdt>
        <w:sdtPr>
          <w:id w:val="1647324557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00BD867D" w14:textId="77777777" w:rsidR="00B85903" w:rsidRDefault="005A7065">
      <w:pPr>
        <w:pStyle w:val="berschrift3"/>
      </w:pPr>
      <w:r>
        <w:t>How well did y</w:t>
      </w:r>
      <w:r>
        <w:t>our doctor include you in healthcare decisions?</w:t>
      </w:r>
    </w:p>
    <w:p w14:paraId="01DD0DAE" w14:textId="77777777" w:rsidR="00B85903" w:rsidRDefault="005A7065">
      <w:pPr>
        <w:pStyle w:val="Multiplechoice3"/>
      </w:pPr>
      <w:sdt>
        <w:sdtPr>
          <w:id w:val="-724748432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Outstanding</w:t>
      </w:r>
      <w:r>
        <w:tab/>
      </w:r>
      <w:sdt>
        <w:sdtPr>
          <w:id w:val="56075483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Good</w:t>
      </w:r>
      <w:r>
        <w:tab/>
      </w:r>
      <w:sdt>
        <w:sdtPr>
          <w:id w:val="-61492977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Adequate</w:t>
      </w:r>
    </w:p>
    <w:p w14:paraId="18627C65" w14:textId="77777777" w:rsidR="00B85903" w:rsidRDefault="005A7065">
      <w:pPr>
        <w:pStyle w:val="Multiplechoice3"/>
      </w:pPr>
      <w:sdt>
        <w:sdtPr>
          <w:id w:val="-165789960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Needs improvement</w:t>
      </w:r>
      <w:r>
        <w:tab/>
      </w:r>
      <w:sdt>
        <w:sdtPr>
          <w:id w:val="135542329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Poor</w:t>
      </w:r>
      <w:r>
        <w:tab/>
      </w:r>
      <w:sdt>
        <w:sdtPr>
          <w:id w:val="2120948196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154AE5CD" w14:textId="77777777" w:rsidR="00B85903" w:rsidRDefault="005A7065">
      <w:pPr>
        <w:pStyle w:val="berschrift3"/>
      </w:pPr>
      <w:r>
        <w:t>Were your questions answered to your satisfaction?</w:t>
      </w:r>
    </w:p>
    <w:p w14:paraId="755EB004" w14:textId="77777777" w:rsidR="00B85903" w:rsidRDefault="005A7065">
      <w:pPr>
        <w:pStyle w:val="Multiplechoice3"/>
      </w:pPr>
      <w:sdt>
        <w:sdtPr>
          <w:id w:val="793559115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Yes | </w:t>
      </w:r>
      <w:sdt>
        <w:sdtPr>
          <w:id w:val="1572767645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 | </w:t>
      </w:r>
      <w:sdt>
        <w:sdtPr>
          <w:id w:val="-260452707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4C937709" w14:textId="77777777" w:rsidR="00B85903" w:rsidRDefault="005A7065">
      <w:pPr>
        <w:pStyle w:val="berschrift3"/>
      </w:pPr>
      <w:r>
        <w:t>Would you recommend this facility and its staff to yo</w:t>
      </w:r>
      <w:r>
        <w:t>ur family and friends?</w:t>
      </w:r>
    </w:p>
    <w:p w14:paraId="504A73F4" w14:textId="77777777" w:rsidR="00B85903" w:rsidRDefault="005A7065">
      <w:pPr>
        <w:pStyle w:val="Multiplechoice3"/>
      </w:pPr>
      <w:sdt>
        <w:sdtPr>
          <w:id w:val="-74928044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Yes | </w:t>
      </w:r>
      <w:sdt>
        <w:sdtPr>
          <w:id w:val="341130176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 | </w:t>
      </w:r>
      <w:sdt>
        <w:sdtPr>
          <w:id w:val="-1959781996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534F2FC1" w14:textId="77777777" w:rsidR="00B85903" w:rsidRDefault="005A7065">
      <w:pPr>
        <w:pStyle w:val="berschrift2"/>
      </w:pPr>
      <w:r>
        <w:t>The Lab Staff</w:t>
      </w:r>
    </w:p>
    <w:p w14:paraId="1FE7F055" w14:textId="77777777" w:rsidR="00B85903" w:rsidRDefault="005A7065">
      <w:pPr>
        <w:pStyle w:val="berschrift3"/>
      </w:pPr>
      <w:r>
        <w:t>How would you rate the professionalism and competence of the person who took your blood and worked on your lab exam?</w:t>
      </w:r>
    </w:p>
    <w:p w14:paraId="1FFBB1F7" w14:textId="77777777" w:rsidR="00B85903" w:rsidRDefault="005A7065">
      <w:pPr>
        <w:pStyle w:val="Multiplechoice3"/>
      </w:pPr>
      <w:sdt>
        <w:sdtPr>
          <w:id w:val="-1517231456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Outstanding</w:t>
      </w:r>
      <w:r>
        <w:tab/>
      </w:r>
      <w:sdt>
        <w:sdtPr>
          <w:id w:val="191913198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Good</w:t>
      </w:r>
      <w:r>
        <w:tab/>
      </w:r>
      <w:sdt>
        <w:sdtPr>
          <w:id w:val="1764110277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Adequate</w:t>
      </w:r>
    </w:p>
    <w:p w14:paraId="15E71657" w14:textId="77777777" w:rsidR="00B85903" w:rsidRDefault="005A7065">
      <w:pPr>
        <w:pStyle w:val="Multiplechoice3"/>
      </w:pPr>
      <w:sdt>
        <w:sdtPr>
          <w:id w:val="-7282199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Needs improvement</w:t>
      </w:r>
      <w:r>
        <w:tab/>
      </w:r>
      <w:sdt>
        <w:sdtPr>
          <w:id w:val="1503774247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Poor</w:t>
      </w:r>
      <w:r>
        <w:tab/>
      </w:r>
      <w:sdt>
        <w:sdtPr>
          <w:id w:val="606001384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5D50D7A1" w14:textId="77777777" w:rsidR="00B85903" w:rsidRDefault="005A7065">
      <w:pPr>
        <w:pStyle w:val="berschrift3"/>
      </w:pPr>
      <w:r>
        <w:t>If you received a lab exam, please indicate the type(s) of lab exam you received:</w:t>
      </w:r>
    </w:p>
    <w:tbl>
      <w:tblPr>
        <w:tblW w:w="5000" w:type="pct"/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Lab exam type"/>
      </w:tblPr>
      <w:tblGrid>
        <w:gridCol w:w="3602"/>
        <w:gridCol w:w="3602"/>
        <w:gridCol w:w="989"/>
        <w:gridCol w:w="2607"/>
      </w:tblGrid>
      <w:tr w:rsidR="00B85903" w14:paraId="49ABF303" w14:textId="77777777">
        <w:tc>
          <w:tcPr>
            <w:tcW w:w="1667" w:type="pct"/>
          </w:tcPr>
          <w:p w14:paraId="016D1508" w14:textId="77777777" w:rsidR="00B85903" w:rsidRDefault="005A7065">
            <w:pPr>
              <w:spacing w:after="0" w:line="240" w:lineRule="auto"/>
              <w:contextualSpacing/>
            </w:pPr>
            <w:r>
              <w:t>Blood test</w:t>
            </w:r>
          </w:p>
        </w:tc>
        <w:tc>
          <w:tcPr>
            <w:tcW w:w="1667" w:type="pct"/>
          </w:tcPr>
          <w:p w14:paraId="50CC89B4" w14:textId="77777777" w:rsidR="00B85903" w:rsidRDefault="005A7065">
            <w:pPr>
              <w:spacing w:after="0" w:line="240" w:lineRule="auto"/>
              <w:contextualSpacing/>
            </w:pPr>
            <w:r>
              <w:t>Breast exam</w:t>
            </w:r>
          </w:p>
        </w:tc>
        <w:tc>
          <w:tcPr>
            <w:tcW w:w="458" w:type="pct"/>
          </w:tcPr>
          <w:p w14:paraId="51CBA844" w14:textId="77777777" w:rsidR="00B85903" w:rsidRDefault="005A7065">
            <w:pPr>
              <w:spacing w:after="0" w:line="240" w:lineRule="auto"/>
              <w:contextualSpacing/>
            </w:pPr>
            <w:r>
              <w:t>CT scan</w:t>
            </w:r>
          </w:p>
        </w:tc>
        <w:tc>
          <w:tcPr>
            <w:tcW w:w="1207" w:type="pct"/>
          </w:tcPr>
          <w:p w14:paraId="0D0310E6" w14:textId="77777777" w:rsidR="00B85903" w:rsidRDefault="00B85903">
            <w:pPr>
              <w:spacing w:after="0" w:line="240" w:lineRule="auto"/>
              <w:contextualSpacing/>
            </w:pPr>
          </w:p>
        </w:tc>
      </w:tr>
      <w:tr w:rsidR="00B85903" w14:paraId="429F5B6A" w14:textId="77777777">
        <w:tc>
          <w:tcPr>
            <w:tcW w:w="1667" w:type="pct"/>
          </w:tcPr>
          <w:p w14:paraId="6496A16A" w14:textId="77777777" w:rsidR="00B85903" w:rsidRDefault="005A7065">
            <w:pPr>
              <w:spacing w:after="0" w:line="240" w:lineRule="auto"/>
              <w:contextualSpacing/>
            </w:pPr>
            <w:r>
              <w:t>MRI</w:t>
            </w:r>
          </w:p>
        </w:tc>
        <w:tc>
          <w:tcPr>
            <w:tcW w:w="1667" w:type="pct"/>
          </w:tcPr>
          <w:p w14:paraId="01BB4BDC" w14:textId="77777777" w:rsidR="00B85903" w:rsidRDefault="005A7065">
            <w:pPr>
              <w:spacing w:after="0" w:line="240" w:lineRule="auto"/>
              <w:contextualSpacing/>
            </w:pPr>
            <w:r>
              <w:t>X-ray</w:t>
            </w:r>
          </w:p>
        </w:tc>
        <w:tc>
          <w:tcPr>
            <w:tcW w:w="458" w:type="pct"/>
          </w:tcPr>
          <w:p w14:paraId="0959DD10" w14:textId="77777777" w:rsidR="00B85903" w:rsidRDefault="005A7065">
            <w:pPr>
              <w:spacing w:after="0" w:line="240" w:lineRule="auto"/>
              <w:contextualSpacing/>
            </w:pPr>
            <w:r>
              <w:t>Other</w:t>
            </w:r>
          </w:p>
        </w:tc>
        <w:tc>
          <w:tcPr>
            <w:tcW w:w="1207" w:type="pct"/>
            <w:tcBorders>
              <w:bottom w:val="single" w:sz="4" w:space="0" w:color="auto"/>
            </w:tcBorders>
          </w:tcPr>
          <w:p w14:paraId="578273BF" w14:textId="77777777" w:rsidR="00B85903" w:rsidRDefault="00B85903">
            <w:pPr>
              <w:spacing w:after="0" w:line="240" w:lineRule="auto"/>
              <w:contextualSpacing/>
            </w:pPr>
          </w:p>
        </w:tc>
      </w:tr>
    </w:tbl>
    <w:p w14:paraId="7682D7C8" w14:textId="77777777" w:rsidR="00B85903" w:rsidRDefault="005A7065">
      <w:pPr>
        <w:pStyle w:val="berschrift3"/>
      </w:pPr>
      <w:r>
        <w:t>If you received a lab exam, was the service prompt, comfortable, and courteous?</w:t>
      </w:r>
    </w:p>
    <w:p w14:paraId="149D118A" w14:textId="77777777" w:rsidR="00B85903" w:rsidRDefault="005A7065">
      <w:pPr>
        <w:pStyle w:val="Multiplechoice3"/>
        <w:keepNext/>
        <w:keepLines/>
      </w:pPr>
      <w:sdt>
        <w:sdtPr>
          <w:id w:val="-132581465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Outstanding</w:t>
      </w:r>
      <w:r>
        <w:tab/>
      </w:r>
      <w:sdt>
        <w:sdtPr>
          <w:id w:val="-1168859568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Good</w:t>
      </w:r>
      <w:r>
        <w:tab/>
      </w:r>
      <w:sdt>
        <w:sdtPr>
          <w:id w:val="-70656526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Adequate</w:t>
      </w:r>
    </w:p>
    <w:p w14:paraId="68B6949A" w14:textId="77777777" w:rsidR="00B85903" w:rsidRDefault="005A7065">
      <w:pPr>
        <w:pStyle w:val="Multiplechoice3"/>
        <w:keepNext/>
        <w:keepLines/>
      </w:pPr>
      <w:sdt>
        <w:sdtPr>
          <w:id w:val="-1115286717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Needs improvement</w:t>
      </w:r>
      <w:r>
        <w:tab/>
      </w:r>
      <w:sdt>
        <w:sdtPr>
          <w:id w:val="1246683102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Poor</w:t>
      </w:r>
      <w:r>
        <w:tab/>
      </w:r>
      <w:sdt>
        <w:sdtPr>
          <w:id w:val="-1114822155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N/A</w:t>
      </w:r>
    </w:p>
    <w:p w14:paraId="3F6FBDFF" w14:textId="77777777" w:rsidR="00B85903" w:rsidRDefault="005A7065">
      <w:pPr>
        <w:pStyle w:val="berschrift2"/>
      </w:pPr>
      <w:r>
        <w:t>Additional Feedback</w:t>
      </w:r>
    </w:p>
    <w:tbl>
      <w:tblPr>
        <w:tblW w:w="5000" w:type="pct"/>
        <w:tblBorders>
          <w:bottom w:val="single" w:sz="6" w:space="0" w:color="1F4E79" w:themeColor="accent1" w:themeShade="80"/>
          <w:insideH w:val="single" w:sz="6" w:space="0" w:color="1F4E79" w:themeColor="accent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lank feedback table"/>
      </w:tblPr>
      <w:tblGrid>
        <w:gridCol w:w="10800"/>
      </w:tblGrid>
      <w:tr w:rsidR="00B85903" w14:paraId="6394F4DE" w14:textId="77777777">
        <w:trPr>
          <w:trHeight w:val="360"/>
        </w:trPr>
        <w:tc>
          <w:tcPr>
            <w:tcW w:w="10800" w:type="dxa"/>
            <w:tcBorders>
              <w:top w:val="nil"/>
              <w:bottom w:val="nil"/>
            </w:tcBorders>
          </w:tcPr>
          <w:p w14:paraId="3CD8C89D" w14:textId="77777777" w:rsidR="00B85903" w:rsidRDefault="005A7065">
            <w:pPr>
              <w:pStyle w:val="berschrift3"/>
              <w:spacing w:line="240" w:lineRule="auto"/>
            </w:pPr>
            <w:r>
              <w:t>Please list any areas in which our service could be improved.</w:t>
            </w:r>
          </w:p>
        </w:tc>
      </w:tr>
      <w:tr w:rsidR="00B85903" w14:paraId="091573F2" w14:textId="77777777">
        <w:trPr>
          <w:trHeight w:val="360"/>
        </w:trPr>
        <w:tc>
          <w:tcPr>
            <w:tcW w:w="10800" w:type="dxa"/>
            <w:tcBorders>
              <w:top w:val="nil"/>
            </w:tcBorders>
          </w:tcPr>
          <w:p w14:paraId="6482CD93" w14:textId="77777777" w:rsidR="00B85903" w:rsidRDefault="00B85903">
            <w:pPr>
              <w:spacing w:after="0" w:line="240" w:lineRule="auto"/>
            </w:pPr>
          </w:p>
        </w:tc>
      </w:tr>
      <w:tr w:rsidR="00B85903" w14:paraId="05D20E0E" w14:textId="77777777">
        <w:trPr>
          <w:trHeight w:val="360"/>
        </w:trPr>
        <w:tc>
          <w:tcPr>
            <w:tcW w:w="10800" w:type="dxa"/>
          </w:tcPr>
          <w:p w14:paraId="170DC1D7" w14:textId="77777777" w:rsidR="00B85903" w:rsidRDefault="00B85903">
            <w:pPr>
              <w:spacing w:after="0" w:line="240" w:lineRule="auto"/>
            </w:pPr>
          </w:p>
        </w:tc>
      </w:tr>
      <w:tr w:rsidR="00B85903" w14:paraId="3A527CE2" w14:textId="77777777">
        <w:trPr>
          <w:trHeight w:val="360"/>
        </w:trPr>
        <w:tc>
          <w:tcPr>
            <w:tcW w:w="10800" w:type="dxa"/>
          </w:tcPr>
          <w:p w14:paraId="6671E45C" w14:textId="77777777" w:rsidR="00B85903" w:rsidRDefault="00B85903">
            <w:pPr>
              <w:spacing w:after="0" w:line="240" w:lineRule="auto"/>
            </w:pPr>
          </w:p>
        </w:tc>
      </w:tr>
      <w:tr w:rsidR="00B85903" w14:paraId="1B3EAD48" w14:textId="77777777">
        <w:trPr>
          <w:trHeight w:val="360"/>
        </w:trPr>
        <w:tc>
          <w:tcPr>
            <w:tcW w:w="10800" w:type="dxa"/>
          </w:tcPr>
          <w:p w14:paraId="098DAD51" w14:textId="77777777" w:rsidR="00B85903" w:rsidRDefault="00B85903">
            <w:pPr>
              <w:spacing w:after="0" w:line="240" w:lineRule="auto"/>
            </w:pPr>
          </w:p>
        </w:tc>
      </w:tr>
      <w:tr w:rsidR="00B85903" w14:paraId="2EA2BA13" w14:textId="77777777">
        <w:trPr>
          <w:trHeight w:val="360"/>
        </w:trPr>
        <w:tc>
          <w:tcPr>
            <w:tcW w:w="10800" w:type="dxa"/>
          </w:tcPr>
          <w:p w14:paraId="4E8A671E" w14:textId="77777777" w:rsidR="00B85903" w:rsidRDefault="00B85903">
            <w:pPr>
              <w:spacing w:after="0" w:line="240" w:lineRule="auto"/>
            </w:pPr>
          </w:p>
        </w:tc>
      </w:tr>
      <w:tr w:rsidR="00B85903" w14:paraId="47AA695F" w14:textId="77777777">
        <w:trPr>
          <w:trHeight w:val="360"/>
        </w:trPr>
        <w:tc>
          <w:tcPr>
            <w:tcW w:w="10800" w:type="dxa"/>
          </w:tcPr>
          <w:p w14:paraId="33C92C04" w14:textId="77777777" w:rsidR="00B85903" w:rsidRDefault="00B85903">
            <w:pPr>
              <w:spacing w:after="0" w:line="240" w:lineRule="auto"/>
            </w:pPr>
          </w:p>
        </w:tc>
      </w:tr>
      <w:tr w:rsidR="00B85903" w14:paraId="670AA065" w14:textId="77777777">
        <w:trPr>
          <w:trHeight w:val="360"/>
        </w:trPr>
        <w:tc>
          <w:tcPr>
            <w:tcW w:w="10800" w:type="dxa"/>
          </w:tcPr>
          <w:p w14:paraId="6F994C22" w14:textId="77777777" w:rsidR="00B85903" w:rsidRDefault="00B85903">
            <w:pPr>
              <w:spacing w:after="0" w:line="240" w:lineRule="auto"/>
            </w:pPr>
          </w:p>
        </w:tc>
      </w:tr>
      <w:tr w:rsidR="00B85903" w14:paraId="4083A185" w14:textId="77777777">
        <w:trPr>
          <w:trHeight w:val="360"/>
        </w:trPr>
        <w:tc>
          <w:tcPr>
            <w:tcW w:w="10800" w:type="dxa"/>
          </w:tcPr>
          <w:p w14:paraId="1DB84033" w14:textId="77777777" w:rsidR="00B85903" w:rsidRDefault="00B85903">
            <w:pPr>
              <w:spacing w:after="0" w:line="240" w:lineRule="auto"/>
            </w:pPr>
          </w:p>
        </w:tc>
      </w:tr>
      <w:tr w:rsidR="00B85903" w14:paraId="470D2AC6" w14:textId="77777777">
        <w:trPr>
          <w:trHeight w:val="360"/>
        </w:trPr>
        <w:tc>
          <w:tcPr>
            <w:tcW w:w="10800" w:type="dxa"/>
            <w:tcBorders>
              <w:top w:val="single" w:sz="6" w:space="0" w:color="1F4E79" w:themeColor="accent1" w:themeShade="80"/>
              <w:bottom w:val="single" w:sz="6" w:space="0" w:color="1F4E79" w:themeColor="accent1" w:themeShade="80"/>
            </w:tcBorders>
          </w:tcPr>
          <w:p w14:paraId="14D83F9D" w14:textId="77777777" w:rsidR="00B85903" w:rsidRDefault="00B85903">
            <w:pPr>
              <w:spacing w:after="0" w:line="240" w:lineRule="auto"/>
            </w:pPr>
          </w:p>
        </w:tc>
      </w:tr>
      <w:tr w:rsidR="00B85903" w14:paraId="2056A661" w14:textId="77777777">
        <w:trPr>
          <w:trHeight w:val="360"/>
        </w:trPr>
        <w:tc>
          <w:tcPr>
            <w:tcW w:w="10800" w:type="dxa"/>
            <w:tcBorders>
              <w:top w:val="single" w:sz="6" w:space="0" w:color="1F4E79" w:themeColor="accent1" w:themeShade="80"/>
              <w:bottom w:val="single" w:sz="6" w:space="0" w:color="1F4E79" w:themeColor="accent1" w:themeShade="80"/>
            </w:tcBorders>
          </w:tcPr>
          <w:p w14:paraId="5F2EC55F" w14:textId="77777777" w:rsidR="00B85903" w:rsidRDefault="00B85903">
            <w:pPr>
              <w:spacing w:after="0" w:line="240" w:lineRule="auto"/>
            </w:pPr>
          </w:p>
        </w:tc>
      </w:tr>
      <w:tr w:rsidR="00B85903" w14:paraId="37FE03F6" w14:textId="77777777">
        <w:trPr>
          <w:trHeight w:val="360"/>
        </w:trPr>
        <w:tc>
          <w:tcPr>
            <w:tcW w:w="10800" w:type="dxa"/>
            <w:tcBorders>
              <w:top w:val="single" w:sz="6" w:space="0" w:color="1F4E79" w:themeColor="accent1" w:themeShade="80"/>
              <w:bottom w:val="single" w:sz="12" w:space="0" w:color="1F4E79" w:themeColor="accent1" w:themeShade="80"/>
            </w:tcBorders>
          </w:tcPr>
          <w:p w14:paraId="37399B0D" w14:textId="77777777" w:rsidR="00B85903" w:rsidRDefault="00B85903">
            <w:pPr>
              <w:spacing w:after="0" w:line="240" w:lineRule="auto"/>
            </w:pPr>
          </w:p>
        </w:tc>
      </w:tr>
    </w:tbl>
    <w:p w14:paraId="26EABDB9" w14:textId="77777777" w:rsidR="00B85903" w:rsidRDefault="00B85903"/>
    <w:tbl>
      <w:tblPr>
        <w:tblW w:w="5000" w:type="pct"/>
        <w:tblBorders>
          <w:bottom w:val="single" w:sz="6" w:space="0" w:color="1F4E79" w:themeColor="accent1" w:themeShade="80"/>
          <w:insideH w:val="single" w:sz="6" w:space="0" w:color="1F4E79" w:themeColor="accent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lank feedback table"/>
      </w:tblPr>
      <w:tblGrid>
        <w:gridCol w:w="10800"/>
      </w:tblGrid>
      <w:tr w:rsidR="00B85903" w14:paraId="5C75958A" w14:textId="77777777">
        <w:trPr>
          <w:trHeight w:val="360"/>
        </w:trPr>
        <w:tc>
          <w:tcPr>
            <w:tcW w:w="10790" w:type="dxa"/>
            <w:tcBorders>
              <w:top w:val="nil"/>
              <w:bottom w:val="nil"/>
            </w:tcBorders>
          </w:tcPr>
          <w:p w14:paraId="167D3561" w14:textId="77777777" w:rsidR="00B85903" w:rsidRDefault="005A7065">
            <w:pPr>
              <w:pStyle w:val="berschrift3"/>
              <w:spacing w:line="240" w:lineRule="auto"/>
            </w:pPr>
            <w:r>
              <w:t>Please share any additional comments.</w:t>
            </w:r>
          </w:p>
        </w:tc>
      </w:tr>
      <w:tr w:rsidR="00B85903" w14:paraId="05E4E5CB" w14:textId="77777777">
        <w:trPr>
          <w:trHeight w:val="360"/>
        </w:trPr>
        <w:tc>
          <w:tcPr>
            <w:tcW w:w="10790" w:type="dxa"/>
            <w:tcBorders>
              <w:top w:val="nil"/>
            </w:tcBorders>
          </w:tcPr>
          <w:p w14:paraId="25F6BE07" w14:textId="77777777" w:rsidR="00B85903" w:rsidRDefault="00B85903">
            <w:pPr>
              <w:keepNext/>
              <w:keepLines/>
              <w:spacing w:after="0" w:line="240" w:lineRule="auto"/>
            </w:pPr>
          </w:p>
        </w:tc>
      </w:tr>
      <w:tr w:rsidR="00B85903" w14:paraId="58001971" w14:textId="77777777">
        <w:trPr>
          <w:trHeight w:val="360"/>
        </w:trPr>
        <w:tc>
          <w:tcPr>
            <w:tcW w:w="10790" w:type="dxa"/>
          </w:tcPr>
          <w:p w14:paraId="395048A8" w14:textId="77777777" w:rsidR="00B85903" w:rsidRDefault="00B85903">
            <w:pPr>
              <w:keepNext/>
              <w:keepLines/>
              <w:spacing w:after="0" w:line="240" w:lineRule="auto"/>
            </w:pPr>
          </w:p>
        </w:tc>
      </w:tr>
      <w:tr w:rsidR="00B85903" w14:paraId="314AB03C" w14:textId="77777777">
        <w:trPr>
          <w:trHeight w:val="360"/>
        </w:trPr>
        <w:tc>
          <w:tcPr>
            <w:tcW w:w="10790" w:type="dxa"/>
          </w:tcPr>
          <w:p w14:paraId="16DCD7AC" w14:textId="77777777" w:rsidR="00B85903" w:rsidRDefault="00B85903">
            <w:pPr>
              <w:keepNext/>
              <w:keepLines/>
              <w:spacing w:after="0" w:line="240" w:lineRule="auto"/>
            </w:pPr>
          </w:p>
        </w:tc>
      </w:tr>
      <w:tr w:rsidR="00B85903" w14:paraId="5705B039" w14:textId="77777777">
        <w:trPr>
          <w:trHeight w:val="360"/>
        </w:trPr>
        <w:tc>
          <w:tcPr>
            <w:tcW w:w="10790" w:type="dxa"/>
          </w:tcPr>
          <w:p w14:paraId="1957C3F8" w14:textId="77777777" w:rsidR="00B85903" w:rsidRDefault="00B85903">
            <w:pPr>
              <w:keepNext/>
              <w:keepLines/>
              <w:spacing w:after="0" w:line="240" w:lineRule="auto"/>
            </w:pPr>
          </w:p>
        </w:tc>
      </w:tr>
      <w:tr w:rsidR="00B85903" w14:paraId="76991FD8" w14:textId="77777777">
        <w:trPr>
          <w:trHeight w:val="360"/>
        </w:trPr>
        <w:tc>
          <w:tcPr>
            <w:tcW w:w="10790" w:type="dxa"/>
          </w:tcPr>
          <w:p w14:paraId="10465E37" w14:textId="77777777" w:rsidR="00B85903" w:rsidRDefault="00B85903">
            <w:pPr>
              <w:keepNext/>
              <w:keepLines/>
              <w:spacing w:after="0" w:line="240" w:lineRule="auto"/>
            </w:pPr>
          </w:p>
        </w:tc>
      </w:tr>
      <w:tr w:rsidR="00B85903" w14:paraId="0272ACA5" w14:textId="77777777">
        <w:trPr>
          <w:trHeight w:val="360"/>
        </w:trPr>
        <w:tc>
          <w:tcPr>
            <w:tcW w:w="10790" w:type="dxa"/>
          </w:tcPr>
          <w:p w14:paraId="6B67A6B0" w14:textId="77777777" w:rsidR="00B85903" w:rsidRDefault="00B85903">
            <w:pPr>
              <w:keepNext/>
              <w:keepLines/>
              <w:spacing w:after="0" w:line="240" w:lineRule="auto"/>
            </w:pPr>
          </w:p>
        </w:tc>
      </w:tr>
      <w:tr w:rsidR="00B85903" w14:paraId="6FCE7532" w14:textId="77777777">
        <w:trPr>
          <w:trHeight w:val="360"/>
        </w:trPr>
        <w:tc>
          <w:tcPr>
            <w:tcW w:w="10790" w:type="dxa"/>
          </w:tcPr>
          <w:p w14:paraId="0455EF6A" w14:textId="77777777" w:rsidR="00B85903" w:rsidRDefault="00B85903">
            <w:pPr>
              <w:keepNext/>
              <w:keepLines/>
              <w:spacing w:after="0" w:line="240" w:lineRule="auto"/>
            </w:pPr>
          </w:p>
        </w:tc>
      </w:tr>
      <w:tr w:rsidR="00B85903" w14:paraId="7CB28F58" w14:textId="77777777">
        <w:trPr>
          <w:trHeight w:val="360"/>
        </w:trPr>
        <w:tc>
          <w:tcPr>
            <w:tcW w:w="10790" w:type="dxa"/>
          </w:tcPr>
          <w:p w14:paraId="5E72FF21" w14:textId="77777777" w:rsidR="00B85903" w:rsidRDefault="00B85903">
            <w:pPr>
              <w:keepNext/>
              <w:keepLines/>
              <w:spacing w:after="0" w:line="240" w:lineRule="auto"/>
            </w:pPr>
          </w:p>
        </w:tc>
      </w:tr>
      <w:tr w:rsidR="00B85903" w14:paraId="414B99E0" w14:textId="77777777">
        <w:trPr>
          <w:trHeight w:val="360"/>
        </w:trPr>
        <w:tc>
          <w:tcPr>
            <w:tcW w:w="10790" w:type="dxa"/>
          </w:tcPr>
          <w:p w14:paraId="6932148F" w14:textId="77777777" w:rsidR="00B85903" w:rsidRDefault="00B85903">
            <w:pPr>
              <w:keepNext/>
              <w:keepLines/>
              <w:spacing w:after="0" w:line="240" w:lineRule="auto"/>
            </w:pPr>
          </w:p>
        </w:tc>
      </w:tr>
      <w:tr w:rsidR="00B85903" w14:paraId="19C533EC" w14:textId="77777777">
        <w:trPr>
          <w:trHeight w:val="360"/>
        </w:trPr>
        <w:tc>
          <w:tcPr>
            <w:tcW w:w="10790" w:type="dxa"/>
          </w:tcPr>
          <w:p w14:paraId="0C5AFDBF" w14:textId="77777777" w:rsidR="00B85903" w:rsidRDefault="00B85903">
            <w:pPr>
              <w:keepNext/>
              <w:keepLines/>
              <w:spacing w:after="0" w:line="240" w:lineRule="auto"/>
            </w:pPr>
          </w:p>
        </w:tc>
      </w:tr>
      <w:tr w:rsidR="00B85903" w14:paraId="009DDDFD" w14:textId="77777777">
        <w:trPr>
          <w:trHeight w:val="360"/>
        </w:trPr>
        <w:tc>
          <w:tcPr>
            <w:tcW w:w="10790" w:type="dxa"/>
            <w:tcBorders>
              <w:bottom w:val="single" w:sz="6" w:space="0" w:color="1F4E79" w:themeColor="accent1" w:themeShade="80"/>
            </w:tcBorders>
          </w:tcPr>
          <w:p w14:paraId="3D65ACAB" w14:textId="77777777" w:rsidR="00B85903" w:rsidRDefault="00B85903">
            <w:pPr>
              <w:keepNext/>
              <w:keepLines/>
              <w:spacing w:after="0" w:line="240" w:lineRule="auto"/>
            </w:pPr>
          </w:p>
        </w:tc>
      </w:tr>
      <w:tr w:rsidR="00B85903" w14:paraId="68F6EC02" w14:textId="77777777">
        <w:trPr>
          <w:trHeight w:val="360"/>
        </w:trPr>
        <w:tc>
          <w:tcPr>
            <w:tcW w:w="10790" w:type="dxa"/>
            <w:tcBorders>
              <w:top w:val="single" w:sz="6" w:space="0" w:color="1F4E79" w:themeColor="accent1" w:themeShade="80"/>
              <w:bottom w:val="single" w:sz="12" w:space="0" w:color="1F4E79" w:themeColor="accent1" w:themeShade="80"/>
            </w:tcBorders>
          </w:tcPr>
          <w:p w14:paraId="4359D96C" w14:textId="77777777" w:rsidR="00B85903" w:rsidRDefault="00B85903">
            <w:pPr>
              <w:keepNext/>
              <w:keepLines/>
              <w:spacing w:after="0" w:line="240" w:lineRule="auto"/>
            </w:pPr>
          </w:p>
        </w:tc>
      </w:tr>
    </w:tbl>
    <w:p w14:paraId="63C903FB" w14:textId="77777777" w:rsidR="00B85903" w:rsidRDefault="005A7065">
      <w:pPr>
        <w:pStyle w:val="berschrift2"/>
      </w:pPr>
      <w:r>
        <w:t>Personal Information</w:t>
      </w:r>
    </w:p>
    <w:p w14:paraId="31AAACAB" w14:textId="77777777" w:rsidR="00B85903" w:rsidRDefault="005A7065">
      <w:pPr>
        <w:pStyle w:val="berschrift3"/>
      </w:pPr>
      <w:r>
        <w:t xml:space="preserve">Providing the following </w:t>
      </w:r>
      <w:r>
        <w:t>information is optional.</w:t>
      </w:r>
    </w:p>
    <w:tbl>
      <w:tblPr>
        <w:tblW w:w="5000" w:type="pct"/>
        <w:tblBorders>
          <w:insideH w:val="single" w:sz="8" w:space="0" w:color="auto"/>
          <w:insideV w:val="single" w:sz="48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ersonal information"/>
      </w:tblPr>
      <w:tblGrid>
        <w:gridCol w:w="4412"/>
        <w:gridCol w:w="3696"/>
        <w:gridCol w:w="1346"/>
        <w:gridCol w:w="1346"/>
      </w:tblGrid>
      <w:tr w:rsidR="00B85903" w14:paraId="2E8FA814" w14:textId="77777777">
        <w:tc>
          <w:tcPr>
            <w:tcW w:w="4407" w:type="dxa"/>
            <w:tcBorders>
              <w:bottom w:val="single" w:sz="8" w:space="0" w:color="auto"/>
            </w:tcBorders>
          </w:tcPr>
          <w:p w14:paraId="7BAEF8F4" w14:textId="77777777" w:rsidR="00B85903" w:rsidRDefault="00B85903">
            <w:pPr>
              <w:spacing w:after="0" w:line="240" w:lineRule="auto"/>
            </w:pPr>
          </w:p>
        </w:tc>
        <w:tc>
          <w:tcPr>
            <w:tcW w:w="3693" w:type="dxa"/>
            <w:tcBorders>
              <w:bottom w:val="single" w:sz="8" w:space="0" w:color="auto"/>
            </w:tcBorders>
          </w:tcPr>
          <w:p w14:paraId="0291AADF" w14:textId="77777777" w:rsidR="00B85903" w:rsidRDefault="00B85903">
            <w:pPr>
              <w:spacing w:after="0" w:line="240" w:lineRule="auto"/>
            </w:pPr>
          </w:p>
        </w:tc>
        <w:tc>
          <w:tcPr>
            <w:tcW w:w="1345" w:type="dxa"/>
            <w:tcBorders>
              <w:bottom w:val="single" w:sz="8" w:space="0" w:color="auto"/>
            </w:tcBorders>
          </w:tcPr>
          <w:p w14:paraId="2954D4CD" w14:textId="77777777" w:rsidR="00B85903" w:rsidRDefault="00B85903">
            <w:pPr>
              <w:spacing w:after="0" w:line="240" w:lineRule="auto"/>
            </w:pPr>
          </w:p>
        </w:tc>
        <w:tc>
          <w:tcPr>
            <w:tcW w:w="1345" w:type="dxa"/>
            <w:tcBorders>
              <w:bottom w:val="single" w:sz="8" w:space="0" w:color="auto"/>
            </w:tcBorders>
          </w:tcPr>
          <w:p w14:paraId="36748143" w14:textId="77777777" w:rsidR="00B85903" w:rsidRDefault="00B85903">
            <w:pPr>
              <w:spacing w:after="0" w:line="240" w:lineRule="auto"/>
            </w:pPr>
          </w:p>
        </w:tc>
      </w:tr>
      <w:tr w:rsidR="00B85903" w14:paraId="47C206EF" w14:textId="77777777">
        <w:tc>
          <w:tcPr>
            <w:tcW w:w="4407" w:type="dxa"/>
            <w:tcBorders>
              <w:top w:val="single" w:sz="8" w:space="0" w:color="auto"/>
              <w:bottom w:val="nil"/>
            </w:tcBorders>
          </w:tcPr>
          <w:p w14:paraId="582FDEB5" w14:textId="77777777" w:rsidR="00B85903" w:rsidRDefault="005A7065">
            <w:pPr>
              <w:spacing w:after="0" w:line="240" w:lineRule="auto"/>
            </w:pPr>
            <w:r>
              <w:t>First Name</w:t>
            </w:r>
          </w:p>
        </w:tc>
        <w:tc>
          <w:tcPr>
            <w:tcW w:w="3693" w:type="dxa"/>
            <w:tcBorders>
              <w:top w:val="single" w:sz="8" w:space="0" w:color="auto"/>
              <w:bottom w:val="nil"/>
            </w:tcBorders>
          </w:tcPr>
          <w:p w14:paraId="3F7F9E9F" w14:textId="77777777" w:rsidR="00B85903" w:rsidRDefault="005A7065">
            <w:pPr>
              <w:spacing w:after="0" w:line="240" w:lineRule="auto"/>
            </w:pPr>
            <w:r>
              <w:t>Last Name</w:t>
            </w:r>
          </w:p>
        </w:tc>
        <w:tc>
          <w:tcPr>
            <w:tcW w:w="1345" w:type="dxa"/>
            <w:tcBorders>
              <w:top w:val="single" w:sz="8" w:space="0" w:color="auto"/>
              <w:bottom w:val="nil"/>
            </w:tcBorders>
          </w:tcPr>
          <w:p w14:paraId="1DF4FD93" w14:textId="77777777" w:rsidR="00B85903" w:rsidRDefault="005A7065">
            <w:pPr>
              <w:spacing w:after="0" w:line="240" w:lineRule="auto"/>
            </w:pPr>
            <w:r>
              <w:t>Gender</w:t>
            </w:r>
          </w:p>
        </w:tc>
        <w:tc>
          <w:tcPr>
            <w:tcW w:w="1345" w:type="dxa"/>
            <w:tcBorders>
              <w:top w:val="single" w:sz="8" w:space="0" w:color="auto"/>
              <w:bottom w:val="nil"/>
            </w:tcBorders>
          </w:tcPr>
          <w:p w14:paraId="5AB0B2A3" w14:textId="77777777" w:rsidR="00B85903" w:rsidRDefault="005A7065">
            <w:pPr>
              <w:spacing w:after="0" w:line="240" w:lineRule="auto"/>
            </w:pPr>
            <w:r>
              <w:t>Age</w:t>
            </w:r>
          </w:p>
        </w:tc>
      </w:tr>
      <w:tr w:rsidR="00B85903" w14:paraId="215D218A" w14:textId="77777777">
        <w:tc>
          <w:tcPr>
            <w:tcW w:w="4407" w:type="dxa"/>
            <w:tcBorders>
              <w:top w:val="nil"/>
              <w:bottom w:val="single" w:sz="8" w:space="0" w:color="auto"/>
            </w:tcBorders>
          </w:tcPr>
          <w:p w14:paraId="7990D1FE" w14:textId="77777777" w:rsidR="00B85903" w:rsidRDefault="00B85903">
            <w:pPr>
              <w:spacing w:after="0" w:line="240" w:lineRule="auto"/>
            </w:pPr>
          </w:p>
        </w:tc>
        <w:tc>
          <w:tcPr>
            <w:tcW w:w="3693" w:type="dxa"/>
            <w:tcBorders>
              <w:top w:val="nil"/>
              <w:bottom w:val="single" w:sz="8" w:space="0" w:color="auto"/>
            </w:tcBorders>
          </w:tcPr>
          <w:p w14:paraId="43D4EEF1" w14:textId="77777777" w:rsidR="00B85903" w:rsidRDefault="00B85903">
            <w:pPr>
              <w:spacing w:after="0" w:line="240" w:lineRule="auto"/>
            </w:pPr>
          </w:p>
        </w:tc>
        <w:tc>
          <w:tcPr>
            <w:tcW w:w="1345" w:type="dxa"/>
            <w:tcBorders>
              <w:top w:val="nil"/>
              <w:bottom w:val="single" w:sz="8" w:space="0" w:color="auto"/>
            </w:tcBorders>
          </w:tcPr>
          <w:p w14:paraId="5ADF5C28" w14:textId="77777777" w:rsidR="00B85903" w:rsidRDefault="00B85903">
            <w:pPr>
              <w:spacing w:after="0" w:line="240" w:lineRule="auto"/>
            </w:pPr>
          </w:p>
        </w:tc>
        <w:tc>
          <w:tcPr>
            <w:tcW w:w="1345" w:type="dxa"/>
            <w:tcBorders>
              <w:top w:val="nil"/>
              <w:bottom w:val="single" w:sz="8" w:space="0" w:color="auto"/>
            </w:tcBorders>
          </w:tcPr>
          <w:p w14:paraId="45DF44BF" w14:textId="77777777" w:rsidR="00B85903" w:rsidRDefault="00B85903">
            <w:pPr>
              <w:spacing w:after="0" w:line="240" w:lineRule="auto"/>
            </w:pPr>
          </w:p>
        </w:tc>
      </w:tr>
      <w:tr w:rsidR="00B85903" w14:paraId="06F0A64D" w14:textId="77777777">
        <w:tc>
          <w:tcPr>
            <w:tcW w:w="4407" w:type="dxa"/>
            <w:tcBorders>
              <w:top w:val="single" w:sz="8" w:space="0" w:color="auto"/>
              <w:bottom w:val="nil"/>
            </w:tcBorders>
          </w:tcPr>
          <w:p w14:paraId="0CDC6FEC" w14:textId="77777777" w:rsidR="00B85903" w:rsidRDefault="005A7065">
            <w:pPr>
              <w:spacing w:after="0" w:line="240" w:lineRule="auto"/>
            </w:pPr>
            <w:r>
              <w:t>Address</w:t>
            </w:r>
          </w:p>
        </w:tc>
        <w:tc>
          <w:tcPr>
            <w:tcW w:w="3693" w:type="dxa"/>
            <w:tcBorders>
              <w:top w:val="single" w:sz="8" w:space="0" w:color="auto"/>
              <w:bottom w:val="nil"/>
            </w:tcBorders>
          </w:tcPr>
          <w:p w14:paraId="7FBE5A77" w14:textId="77777777" w:rsidR="00B85903" w:rsidRDefault="005A7065">
            <w:pPr>
              <w:spacing w:after="0" w:line="240" w:lineRule="auto"/>
            </w:pPr>
            <w:r>
              <w:t>City</w:t>
            </w:r>
          </w:p>
        </w:tc>
        <w:tc>
          <w:tcPr>
            <w:tcW w:w="1345" w:type="dxa"/>
            <w:tcBorders>
              <w:top w:val="single" w:sz="8" w:space="0" w:color="auto"/>
              <w:bottom w:val="nil"/>
            </w:tcBorders>
          </w:tcPr>
          <w:p w14:paraId="44A18E1A" w14:textId="77777777" w:rsidR="00B85903" w:rsidRDefault="005A7065">
            <w:pPr>
              <w:spacing w:after="0" w:line="240" w:lineRule="auto"/>
            </w:pPr>
            <w:r>
              <w:t>State</w:t>
            </w:r>
          </w:p>
        </w:tc>
        <w:tc>
          <w:tcPr>
            <w:tcW w:w="1345" w:type="dxa"/>
            <w:tcBorders>
              <w:top w:val="single" w:sz="8" w:space="0" w:color="auto"/>
              <w:bottom w:val="nil"/>
            </w:tcBorders>
          </w:tcPr>
          <w:p w14:paraId="04D5537D" w14:textId="77777777" w:rsidR="00B85903" w:rsidRDefault="005A7065">
            <w:pPr>
              <w:spacing w:after="0" w:line="240" w:lineRule="auto"/>
            </w:pPr>
            <w:r>
              <w:t>ZIP Code</w:t>
            </w:r>
          </w:p>
        </w:tc>
      </w:tr>
      <w:tr w:rsidR="00B85903" w14:paraId="6AEEB434" w14:textId="77777777">
        <w:tc>
          <w:tcPr>
            <w:tcW w:w="4407" w:type="dxa"/>
            <w:tcBorders>
              <w:top w:val="nil"/>
            </w:tcBorders>
          </w:tcPr>
          <w:p w14:paraId="59287AD0" w14:textId="77777777" w:rsidR="00B85903" w:rsidRDefault="00B85903">
            <w:pPr>
              <w:spacing w:after="0" w:line="240" w:lineRule="auto"/>
            </w:pPr>
          </w:p>
        </w:tc>
        <w:tc>
          <w:tcPr>
            <w:tcW w:w="3693" w:type="dxa"/>
            <w:tcBorders>
              <w:top w:val="nil"/>
            </w:tcBorders>
          </w:tcPr>
          <w:p w14:paraId="00FC692A" w14:textId="77777777" w:rsidR="00B85903" w:rsidRDefault="00B85903">
            <w:pPr>
              <w:spacing w:after="0" w:line="240" w:lineRule="auto"/>
            </w:pPr>
          </w:p>
        </w:tc>
        <w:tc>
          <w:tcPr>
            <w:tcW w:w="1345" w:type="dxa"/>
            <w:tcBorders>
              <w:top w:val="nil"/>
              <w:bottom w:val="nil"/>
            </w:tcBorders>
          </w:tcPr>
          <w:p w14:paraId="6E5B1D70" w14:textId="77777777" w:rsidR="00B85903" w:rsidRDefault="00B85903">
            <w:pPr>
              <w:spacing w:after="0" w:line="240" w:lineRule="auto"/>
            </w:pPr>
          </w:p>
        </w:tc>
        <w:tc>
          <w:tcPr>
            <w:tcW w:w="1345" w:type="dxa"/>
            <w:tcBorders>
              <w:top w:val="nil"/>
              <w:bottom w:val="nil"/>
            </w:tcBorders>
          </w:tcPr>
          <w:p w14:paraId="38853FD6" w14:textId="77777777" w:rsidR="00B85903" w:rsidRDefault="00B85903">
            <w:pPr>
              <w:spacing w:after="0" w:line="240" w:lineRule="auto"/>
            </w:pPr>
          </w:p>
        </w:tc>
      </w:tr>
      <w:tr w:rsidR="00B85903" w14:paraId="74695949" w14:textId="77777777">
        <w:tc>
          <w:tcPr>
            <w:tcW w:w="4407" w:type="dxa"/>
          </w:tcPr>
          <w:p w14:paraId="62842952" w14:textId="77777777" w:rsidR="00B85903" w:rsidRDefault="005A7065">
            <w:pPr>
              <w:spacing w:after="0" w:line="240" w:lineRule="auto"/>
            </w:pPr>
            <w:r>
              <w:t>Email</w:t>
            </w:r>
          </w:p>
        </w:tc>
        <w:tc>
          <w:tcPr>
            <w:tcW w:w="3693" w:type="dxa"/>
          </w:tcPr>
          <w:p w14:paraId="03322781" w14:textId="77777777" w:rsidR="00B85903" w:rsidRDefault="005A7065">
            <w:pPr>
              <w:spacing w:after="0" w:line="240" w:lineRule="auto"/>
            </w:pPr>
            <w:r>
              <w:t>Phone</w:t>
            </w:r>
          </w:p>
        </w:tc>
        <w:tc>
          <w:tcPr>
            <w:tcW w:w="1345" w:type="dxa"/>
            <w:tcBorders>
              <w:top w:val="nil"/>
            </w:tcBorders>
          </w:tcPr>
          <w:p w14:paraId="362224E1" w14:textId="77777777" w:rsidR="00B85903" w:rsidRDefault="00B85903">
            <w:pPr>
              <w:spacing w:after="0" w:line="240" w:lineRule="auto"/>
            </w:pPr>
          </w:p>
        </w:tc>
        <w:tc>
          <w:tcPr>
            <w:tcW w:w="1345" w:type="dxa"/>
            <w:tcBorders>
              <w:top w:val="nil"/>
            </w:tcBorders>
          </w:tcPr>
          <w:p w14:paraId="56ED9B3D" w14:textId="77777777" w:rsidR="00B85903" w:rsidRDefault="00B85903">
            <w:pPr>
              <w:spacing w:after="0" w:line="240" w:lineRule="auto"/>
            </w:pPr>
          </w:p>
        </w:tc>
      </w:tr>
    </w:tbl>
    <w:p w14:paraId="08933577" w14:textId="77777777" w:rsidR="00B85903" w:rsidRDefault="005A7065">
      <w:pPr>
        <w:pStyle w:val="berschrift3"/>
      </w:pPr>
      <w:r>
        <w:t>Would you like someone to contact you regarding your responses on this survey?</w:t>
      </w:r>
    </w:p>
    <w:p w14:paraId="1276D818" w14:textId="77777777" w:rsidR="00B85903" w:rsidRDefault="005A7065">
      <w:pPr>
        <w:pStyle w:val="Multiplechoice3"/>
      </w:pPr>
      <w:sdt>
        <w:sdtPr>
          <w:id w:val="-201606082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Yes | </w:t>
      </w:r>
      <w:sdt>
        <w:sdtPr>
          <w:id w:val="147485879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744CDD98" w14:textId="77777777" w:rsidR="00B85903" w:rsidRDefault="005A7065">
      <w:r>
        <w:t xml:space="preserve">Thank you for taking the time to fill out </w:t>
      </w:r>
      <w:r>
        <w:t>our survey. We rely on your feedback to help us improve our services. Your input is greatly appreciated.</w:t>
      </w:r>
    </w:p>
    <w:sectPr w:rsidR="00B85903"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96A1D" w14:textId="77777777" w:rsidR="00C004BF" w:rsidRDefault="00C004BF">
      <w:r>
        <w:separator/>
      </w:r>
    </w:p>
    <w:p w14:paraId="24088313" w14:textId="77777777" w:rsidR="00C004BF" w:rsidRDefault="00C004BF"/>
  </w:endnote>
  <w:endnote w:type="continuationSeparator" w:id="0">
    <w:p w14:paraId="1078F733" w14:textId="77777777" w:rsidR="00C004BF" w:rsidRDefault="00C004BF">
      <w:r>
        <w:continuationSeparator/>
      </w:r>
    </w:p>
    <w:p w14:paraId="0BB01481" w14:textId="77777777" w:rsidR="00C004BF" w:rsidRDefault="00C004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A7B79" w14:textId="77777777" w:rsidR="00B85903" w:rsidRDefault="005A7065">
    <w:pPr>
      <w:pStyle w:val="Fuzeile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3B3530" w14:textId="77777777" w:rsidR="00C004BF" w:rsidRDefault="00C004BF">
      <w:r>
        <w:separator/>
      </w:r>
    </w:p>
    <w:p w14:paraId="7A74357F" w14:textId="77777777" w:rsidR="00C004BF" w:rsidRDefault="00C004BF"/>
  </w:footnote>
  <w:footnote w:type="continuationSeparator" w:id="0">
    <w:p w14:paraId="2FD02B3F" w14:textId="77777777" w:rsidR="00C004BF" w:rsidRDefault="00C004BF">
      <w:r>
        <w:continuationSeparator/>
      </w:r>
    </w:p>
    <w:p w14:paraId="6017DA83" w14:textId="77777777" w:rsidR="00C004BF" w:rsidRDefault="00C004B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463C0"/>
    <w:multiLevelType w:val="hybridMultilevel"/>
    <w:tmpl w:val="308841DE"/>
    <w:lvl w:ilvl="0" w:tplc="549442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removePersonalInformation/>
  <w:removeDateAndTime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BF"/>
    <w:rsid w:val="005A7065"/>
    <w:rsid w:val="00B85903"/>
    <w:rsid w:val="00C0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E60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before="120"/>
    </w:pPr>
  </w:style>
  <w:style w:type="paragraph" w:styleId="berschrift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nhideWhenUsed/>
    <w:qFormat/>
    <w:pPr>
      <w:keepNext/>
      <w:keepLines/>
      <w:pBdr>
        <w:top w:val="single" w:sz="6" w:space="1" w:color="1F4E79" w:themeColor="accent1" w:themeShade="80"/>
      </w:pBdr>
      <w:shd w:val="clear" w:color="auto" w:fill="D5DCE4" w:themeFill="text2" w:themeFillTint="33"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unhideWhenUsed/>
    <w:qFormat/>
    <w:pPr>
      <w:keepNext/>
      <w:keepLines/>
      <w:pBdr>
        <w:top w:val="single" w:sz="2" w:space="1" w:color="7F7F7F" w:themeColor="text1" w:themeTint="80"/>
      </w:pBd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unhideWhenUsed/>
    <w:qFormat/>
    <w:pPr>
      <w:spacing w:after="0" w:line="240" w:lineRule="auto"/>
      <w:contextualSpacing/>
      <w:jc w:val="right"/>
      <w:outlineLvl w:val="3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eichen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eichen">
    <w:name w:val="z-Formularbeginn Zeichen"/>
    <w:basedOn w:val="Absatz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eichen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eichen">
    <w:name w:val="z-Formularende Zeichen"/>
    <w:basedOn w:val="Absatz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uzeileZeichen">
    <w:name w:val="Fußzeile Zeichen"/>
    <w:basedOn w:val="Absatzstandardschriftart"/>
    <w:link w:val="Fuzeile"/>
    <w:uiPriority w:val="99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customStyle="1" w:styleId="Multiplechoice3">
    <w:name w:val="Multiple choice | 3"/>
    <w:basedOn w:val="Standard"/>
    <w:qFormat/>
    <w:pPr>
      <w:tabs>
        <w:tab w:val="left" w:pos="3600"/>
        <w:tab w:val="left" w:pos="7200"/>
      </w:tabs>
      <w:contextualSpacing/>
    </w:pPr>
  </w:style>
  <w:style w:type="paragraph" w:customStyle="1" w:styleId="Multiplechoice4">
    <w:name w:val="Multiple choice | 4"/>
    <w:basedOn w:val="Standard"/>
    <w:qFormat/>
    <w:pPr>
      <w:tabs>
        <w:tab w:val="left" w:pos="2700"/>
        <w:tab w:val="left" w:pos="5391"/>
        <w:tab w:val="left" w:pos="8091"/>
      </w:tabs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004BF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004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before="120"/>
    </w:pPr>
  </w:style>
  <w:style w:type="paragraph" w:styleId="berschrift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nhideWhenUsed/>
    <w:qFormat/>
    <w:pPr>
      <w:keepNext/>
      <w:keepLines/>
      <w:pBdr>
        <w:top w:val="single" w:sz="6" w:space="1" w:color="1F4E79" w:themeColor="accent1" w:themeShade="80"/>
      </w:pBdr>
      <w:shd w:val="clear" w:color="auto" w:fill="D5DCE4" w:themeFill="text2" w:themeFillTint="33"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unhideWhenUsed/>
    <w:qFormat/>
    <w:pPr>
      <w:keepNext/>
      <w:keepLines/>
      <w:pBdr>
        <w:top w:val="single" w:sz="2" w:space="1" w:color="7F7F7F" w:themeColor="text1" w:themeTint="80"/>
      </w:pBd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unhideWhenUsed/>
    <w:qFormat/>
    <w:pPr>
      <w:spacing w:after="0" w:line="240" w:lineRule="auto"/>
      <w:contextualSpacing/>
      <w:jc w:val="right"/>
      <w:outlineLvl w:val="3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eichen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eichen">
    <w:name w:val="z-Formularbeginn Zeichen"/>
    <w:basedOn w:val="Absatz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eichen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eichen">
    <w:name w:val="z-Formularende Zeichen"/>
    <w:basedOn w:val="Absatz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uzeileZeichen">
    <w:name w:val="Fußzeile Zeichen"/>
    <w:basedOn w:val="Absatzstandardschriftart"/>
    <w:link w:val="Fuzeile"/>
    <w:uiPriority w:val="99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customStyle="1" w:styleId="Multiplechoice3">
    <w:name w:val="Multiple choice | 3"/>
    <w:basedOn w:val="Standard"/>
    <w:qFormat/>
    <w:pPr>
      <w:tabs>
        <w:tab w:val="left" w:pos="3600"/>
        <w:tab w:val="left" w:pos="7200"/>
      </w:tabs>
      <w:contextualSpacing/>
    </w:pPr>
  </w:style>
  <w:style w:type="paragraph" w:customStyle="1" w:styleId="Multiplechoice4">
    <w:name w:val="Multiple choice | 4"/>
    <w:basedOn w:val="Standard"/>
    <w:qFormat/>
    <w:pPr>
      <w:tabs>
        <w:tab w:val="left" w:pos="2700"/>
        <w:tab w:val="left" w:pos="5391"/>
        <w:tab w:val="left" w:pos="8091"/>
      </w:tabs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004BF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004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ederi:Downloads:TS1039787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C200FEC338A047A42393E315D54E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D1A068-BD09-4B4B-9866-242E43A9F1E0}"/>
      </w:docPartPr>
      <w:docPartBody>
        <w:p w:rsidR="00000000" w:rsidRDefault="00000000">
          <w:pPr>
            <w:pStyle w:val="FDC200FEC338A047A42393E315D54E10"/>
          </w:pPr>
          <w:r>
            <w:t>[Healthcare facility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DC200FEC338A047A42393E315D54E10">
    <w:name w:val="FDC200FEC338A047A42393E315D54E10"/>
  </w:style>
  <w:style w:type="paragraph" w:customStyle="1" w:styleId="DDCAD0E80267D74D8DC375DD2056B26F">
    <w:name w:val="DDCAD0E80267D74D8DC375DD2056B26F"/>
  </w:style>
  <w:style w:type="paragraph" w:customStyle="1" w:styleId="93C70698A32C5340AA86638A0248C2B7">
    <w:name w:val="93C70698A32C5340AA86638A0248C2B7"/>
  </w:style>
  <w:style w:type="paragraph" w:customStyle="1" w:styleId="B30D10DB65F9A94C8A0DF28E2CD54256">
    <w:name w:val="B30D10DB65F9A94C8A0DF28E2CD5425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DC200FEC338A047A42393E315D54E10">
    <w:name w:val="FDC200FEC338A047A42393E315D54E10"/>
  </w:style>
  <w:style w:type="paragraph" w:customStyle="1" w:styleId="DDCAD0E80267D74D8DC375DD2056B26F">
    <w:name w:val="DDCAD0E80267D74D8DC375DD2056B26F"/>
  </w:style>
  <w:style w:type="paragraph" w:customStyle="1" w:styleId="93C70698A32C5340AA86638A0248C2B7">
    <w:name w:val="93C70698A32C5340AA86638A0248C2B7"/>
  </w:style>
  <w:style w:type="paragraph" w:customStyle="1" w:styleId="B30D10DB65F9A94C8A0DF28E2CD54256">
    <w:name w:val="B30D10DB65F9A94C8A0DF28E2CD54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Medical practice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3C6218-82F5-46AC-AB33-5E7C7FAB1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TS103978720.dotx</Template>
  <TotalTime>0</TotalTime>
  <Pages>5</Pages>
  <Words>613</Words>
  <Characters>3865</Characters>
  <Application>Microsoft Macintosh Word</Application>
  <DocSecurity>0</DocSecurity>
  <Lines>32</Lines>
  <Paragraphs>8</Paragraphs>
  <ScaleCrop>false</ScaleCrop>
  <Manager/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2014-12-06T07:28:00Z</dcterms:created>
  <dcterms:modified xsi:type="dcterms:W3CDTF">2014-12-06T07:28:00Z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TC039787209991</vt:lpwstr>
  </property>
</Properties>
</file>